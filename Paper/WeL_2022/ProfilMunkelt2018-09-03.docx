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AA" w:rsidRDefault="00FE38AA" w:rsidP="00FE38AA"/>
    <w:p w:rsidR="00037F14" w:rsidRDefault="00391E3D">
      <w:pPr>
        <w:rPr>
          <w:rFonts w:cs="Arial"/>
        </w:rPr>
      </w:pPr>
      <w:r w:rsidRPr="00391E3D">
        <w:rPr>
          <w:noProof/>
        </w:rPr>
        <w:drawing>
          <wp:anchor distT="0" distB="0" distL="114300" distR="114300" simplePos="0" relativeHeight="251677696" behindDoc="0" locked="0" layoutInCell="1" allowOverlap="1" wp14:anchorId="590D55C8" wp14:editId="6FA0B225">
            <wp:simplePos x="0" y="0"/>
            <wp:positionH relativeFrom="column">
              <wp:posOffset>22529</wp:posOffset>
            </wp:positionH>
            <wp:positionV relativeFrom="paragraph">
              <wp:posOffset>-3727</wp:posOffset>
            </wp:positionV>
            <wp:extent cx="1355255" cy="1796995"/>
            <wp:effectExtent l="0" t="0" r="0" b="0"/>
            <wp:wrapSquare wrapText="right"/>
            <wp:docPr id="7729210" name="Grafik 3" descr="S:\pix\munkelt_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pix\munkelt_kle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255" cy="17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62FEC">
        <w:rPr>
          <w:b/>
        </w:rPr>
        <w:t xml:space="preserve">Prof. Dr. Torsten Munkelt </w:t>
      </w:r>
      <w:r w:rsidRPr="00C62FEC">
        <w:rPr>
          <w:rFonts w:cs="Arial"/>
        </w:rPr>
        <w:t xml:space="preserve">ist Professor </w:t>
      </w:r>
      <w:r w:rsidRPr="00C62FEC">
        <w:t>für Betriebliche Informations</w:t>
      </w:r>
      <w:r w:rsidR="006754AB">
        <w:t xml:space="preserve">- und </w:t>
      </w:r>
      <w:r w:rsidRPr="00C62FEC">
        <w:t>Datenbanksysteme an der Fakultät Informatik/Mathematik der Hochschule für Technik und Wirtschaft Dresden</w:t>
      </w:r>
      <w:r w:rsidRPr="00C62FEC">
        <w:rPr>
          <w:rFonts w:cs="Arial"/>
        </w:rPr>
        <w:t xml:space="preserve">. </w:t>
      </w:r>
      <w:r>
        <w:rPr>
          <w:rFonts w:cs="Arial"/>
        </w:rPr>
        <w:t xml:space="preserve">Er lehrt </w:t>
      </w:r>
      <w:r w:rsidR="00B666F4">
        <w:rPr>
          <w:rFonts w:cs="Arial"/>
        </w:rPr>
        <w:t>betriebliche Informationssysteme</w:t>
      </w:r>
      <w:r>
        <w:rPr>
          <w:rFonts w:cs="Arial"/>
        </w:rPr>
        <w:t>,</w:t>
      </w:r>
      <w:r w:rsidRPr="00C62FEC">
        <w:rPr>
          <w:rFonts w:cs="Arial"/>
        </w:rPr>
        <w:t xml:space="preserve"> Electronic Business</w:t>
      </w:r>
      <w:r w:rsidR="00B666F4">
        <w:rPr>
          <w:rFonts w:cs="Arial"/>
        </w:rPr>
        <w:t>/Commerce, Grundlagen der Wirtschaftsinformatik</w:t>
      </w:r>
      <w:r w:rsidRPr="00C62FEC">
        <w:rPr>
          <w:rFonts w:cs="Arial"/>
        </w:rPr>
        <w:t xml:space="preserve"> und Programmierung in Bachelor</w:t>
      </w:r>
      <w:r>
        <w:rPr>
          <w:rFonts w:cs="Arial"/>
        </w:rPr>
        <w:t>-</w:t>
      </w:r>
      <w:r w:rsidRPr="00C62FEC">
        <w:rPr>
          <w:rFonts w:cs="Arial"/>
        </w:rPr>
        <w:t xml:space="preserve"> und Masterstudiengängen der Informatik und der Wirtschaftswissenschaften. </w:t>
      </w:r>
      <w:r>
        <w:rPr>
          <w:rFonts w:cs="Arial"/>
        </w:rPr>
        <w:t xml:space="preserve">Zudem ist er Dozent an der </w:t>
      </w:r>
      <w:r w:rsidRPr="004F3CB2">
        <w:rPr>
          <w:rFonts w:cs="Arial"/>
        </w:rPr>
        <w:t>Sächsische</w:t>
      </w:r>
      <w:r>
        <w:rPr>
          <w:rFonts w:cs="Arial"/>
        </w:rPr>
        <w:t>n</w:t>
      </w:r>
      <w:r w:rsidR="00B666F4">
        <w:rPr>
          <w:rFonts w:cs="Arial"/>
        </w:rPr>
        <w:t xml:space="preserve"> Verwaltungs- und Wirtschaftsa</w:t>
      </w:r>
      <w:r w:rsidRPr="004F3CB2">
        <w:rPr>
          <w:rFonts w:cs="Arial"/>
        </w:rPr>
        <w:t>kademi</w:t>
      </w:r>
      <w:r>
        <w:rPr>
          <w:rFonts w:cs="Arial"/>
        </w:rPr>
        <w:t xml:space="preserve">e. </w:t>
      </w:r>
      <w:r w:rsidRPr="00C62FEC">
        <w:rPr>
          <w:rFonts w:cs="Arial"/>
        </w:rPr>
        <w:t>Seine Forschung konzentriert sich auf den Einsatz und die Entwicklung von Software zur Unterstützung und Verbesserung logistischer Prozesse.</w:t>
      </w:r>
      <w:bookmarkStart w:id="0" w:name="_GoBack"/>
      <w:bookmarkEnd w:id="0"/>
    </w:p>
    <w:p w:rsidR="00037F14" w:rsidRDefault="00322540">
      <w:r>
        <w:t>Torsten Munkelt</w:t>
      </w:r>
      <w:r w:rsidR="00391E3D">
        <w:t xml:space="preserve"> </w:t>
      </w:r>
      <w:r w:rsidR="00391E3D" w:rsidRPr="00C62FEC">
        <w:t xml:space="preserve">führte bei der </w:t>
      </w:r>
      <w:proofErr w:type="spellStart"/>
      <w:r w:rsidR="00391E3D" w:rsidRPr="00C62FEC">
        <w:t>Viscom</w:t>
      </w:r>
      <w:proofErr w:type="spellEnd"/>
      <w:r w:rsidR="00391E3D" w:rsidRPr="00C62FEC">
        <w:t xml:space="preserve"> AG </w:t>
      </w:r>
      <w:r w:rsidR="009B6854">
        <w:t xml:space="preserve">weltweit </w:t>
      </w:r>
      <w:r w:rsidR="00391E3D" w:rsidRPr="00C62FEC">
        <w:t xml:space="preserve">das ERP-System </w:t>
      </w:r>
      <w:proofErr w:type="spellStart"/>
      <w:r w:rsidR="00391E3D" w:rsidRPr="00C62FEC">
        <w:t>proALPHA</w:t>
      </w:r>
      <w:proofErr w:type="spellEnd"/>
      <w:r w:rsidR="00391E3D" w:rsidRPr="00C62FEC">
        <w:t xml:space="preserve"> ein, war </w:t>
      </w:r>
      <w:r w:rsidR="00391E3D">
        <w:t>lange Zeit</w:t>
      </w:r>
      <w:r w:rsidR="00391E3D" w:rsidRPr="00C62FEC">
        <w:t xml:space="preserve"> für die strategische Weiterentwick</w:t>
      </w:r>
      <w:r w:rsidR="00391E3D">
        <w:t>lung dieses</w:t>
      </w:r>
      <w:r w:rsidR="00391E3D" w:rsidRPr="00C62FEC">
        <w:t xml:space="preserve"> ERP-Systems verantwortlich und ist immer noch </w:t>
      </w:r>
      <w:r w:rsidR="009B6854">
        <w:t xml:space="preserve">beratend </w:t>
      </w:r>
      <w:r w:rsidR="00391E3D">
        <w:t xml:space="preserve">für </w:t>
      </w:r>
      <w:proofErr w:type="spellStart"/>
      <w:r w:rsidR="00391E3D">
        <w:t>Viscom</w:t>
      </w:r>
      <w:proofErr w:type="spellEnd"/>
      <w:r w:rsidR="00391E3D">
        <w:t xml:space="preserve"> </w:t>
      </w:r>
      <w:r w:rsidR="00391E3D" w:rsidRPr="00C62FEC">
        <w:t xml:space="preserve">tätig. </w:t>
      </w:r>
      <w:r w:rsidR="00391E3D">
        <w:t xml:space="preserve">Er </w:t>
      </w:r>
      <w:r w:rsidR="00391E3D" w:rsidRPr="00C62FEC">
        <w:t>war mehrere Jahre Produktmanager und Entwicklungsleiter beim Softwarehaus GTT mbH</w:t>
      </w:r>
      <w:r w:rsidR="00391E3D">
        <w:t>.</w:t>
      </w:r>
      <w:r w:rsidR="00391E3D" w:rsidRPr="00C62FEC">
        <w:t xml:space="preserve"> </w:t>
      </w:r>
      <w:r>
        <w:t xml:space="preserve">Zuvor </w:t>
      </w:r>
      <w:r w:rsidR="008B6938">
        <w:t>studierte</w:t>
      </w:r>
      <w:r>
        <w:t xml:space="preserve"> er</w:t>
      </w:r>
      <w:r w:rsidR="008B6938">
        <w:t xml:space="preserve"> Wirtscha</w:t>
      </w:r>
      <w:r w:rsidR="00D07DE2">
        <w:t xml:space="preserve">ftsinformatik an der TU Ilmenau, </w:t>
      </w:r>
      <w:r w:rsidR="00391E3D" w:rsidRPr="00C62FEC">
        <w:t xml:space="preserve">promovierte </w:t>
      </w:r>
      <w:r w:rsidR="008B6938">
        <w:t>dort</w:t>
      </w:r>
      <w:r w:rsidR="00391E3D" w:rsidRPr="00C62FEC">
        <w:t xml:space="preserve"> zum Einsatz </w:t>
      </w:r>
      <w:proofErr w:type="spellStart"/>
      <w:r w:rsidR="00391E3D" w:rsidRPr="00C62FEC">
        <w:t>Bayes'scher</w:t>
      </w:r>
      <w:proofErr w:type="spellEnd"/>
      <w:r w:rsidR="00391E3D" w:rsidRPr="00C62FEC">
        <w:t xml:space="preserve"> Netze in der Produktionsplanung und </w:t>
      </w:r>
      <w:r w:rsidR="00A6155C">
        <w:noBreakHyphen/>
      </w:r>
      <w:proofErr w:type="spellStart"/>
      <w:r w:rsidR="00391E3D" w:rsidRPr="00C62FEC">
        <w:t>steuerung</w:t>
      </w:r>
      <w:proofErr w:type="spellEnd"/>
      <w:r w:rsidR="00A6155C">
        <w:t xml:space="preserve">, </w:t>
      </w:r>
      <w:r w:rsidR="00391E3D" w:rsidRPr="00C62FEC">
        <w:t xml:space="preserve">hielt Lehrveranstaltungen </w:t>
      </w:r>
      <w:r w:rsidR="008B6938">
        <w:t>und</w:t>
      </w:r>
      <w:r w:rsidR="00391E3D" w:rsidRPr="00C62FEC">
        <w:t xml:space="preserve"> arbeitete </w:t>
      </w:r>
      <w:r w:rsidR="008B6938">
        <w:t>i</w:t>
      </w:r>
      <w:r w:rsidR="00391E3D" w:rsidRPr="00C62FEC">
        <w:t>n Praxis- und Forschungsprojekten mit.</w:t>
      </w:r>
      <w:r w:rsidR="00391E3D">
        <w:t xml:space="preserve"> Er ist Autor zahlreicher Fachbeiträge im Kontext betrieblicher Informationssysteme.</w:t>
      </w:r>
    </w:p>
    <w:p w:rsidR="00854E2F" w:rsidRDefault="00391E3D" w:rsidP="00CD4C24">
      <w:r>
        <w:t>Sein</w:t>
      </w:r>
      <w:r w:rsidRPr="00C62FEC">
        <w:t xml:space="preserve"> Interesse an </w:t>
      </w:r>
      <w:r w:rsidR="00187E37">
        <w:t>Produktionsplanung und –</w:t>
      </w:r>
      <w:proofErr w:type="spellStart"/>
      <w:r w:rsidR="00187E37">
        <w:t>steuerung</w:t>
      </w:r>
      <w:proofErr w:type="spellEnd"/>
      <w:r w:rsidR="00187E37">
        <w:t xml:space="preserve"> </w:t>
      </w:r>
      <w:r w:rsidRPr="00C62FEC">
        <w:t xml:space="preserve">geht bis in die frühen 1990er Jahre zurück. Er ist mit </w:t>
      </w:r>
      <w:r w:rsidR="00BD46FB">
        <w:t>vielen Produktionsplanungssystemen und –</w:t>
      </w:r>
      <w:proofErr w:type="spellStart"/>
      <w:r w:rsidR="00BD46FB">
        <w:t>algorithmen</w:t>
      </w:r>
      <w:proofErr w:type="spellEnd"/>
      <w:r w:rsidR="00BD46FB">
        <w:t xml:space="preserve"> </w:t>
      </w:r>
      <w:r w:rsidRPr="00C62FEC">
        <w:t>vertraut.</w:t>
      </w:r>
    </w:p>
    <w:p w:rsidR="00187E37" w:rsidRDefault="00187E37" w:rsidP="00CD4C24">
      <w:r w:rsidRPr="00187E37">
        <w:rPr>
          <w:noProof/>
        </w:rPr>
        <w:lastRenderedPageBreak/>
        <w:drawing>
          <wp:inline distT="0" distB="0" distL="0" distR="0">
            <wp:extent cx="5206365" cy="6987540"/>
            <wp:effectExtent l="0" t="0" r="0" b="3810"/>
            <wp:docPr id="1" name="Grafik 1" descr="Z:\pix\Munkelt_410x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ix\Munkelt_410x5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E37" w:rsidSect="009566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4458" w:h="16840" w:code="9"/>
      <w:pgMar w:top="1134" w:right="3685" w:bottom="1134" w:left="1134" w:header="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EC8" w:rsidRDefault="00D70EC8">
      <w:r>
        <w:separator/>
      </w:r>
    </w:p>
  </w:endnote>
  <w:endnote w:type="continuationSeparator" w:id="0">
    <w:p w:rsidR="00D70EC8" w:rsidRDefault="00D7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ZapfDingbats">
    <w:panose1 w:val="00000000000000000000"/>
    <w:charset w:val="02"/>
    <w:family w:val="decorative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FB" w:rsidRDefault="00BD46F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FB" w:rsidRDefault="00BD46F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FB" w:rsidRDefault="00BD46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EC8" w:rsidRDefault="00D70EC8">
      <w:r>
        <w:separator/>
      </w:r>
    </w:p>
  </w:footnote>
  <w:footnote w:type="continuationSeparator" w:id="0">
    <w:p w:rsidR="00D70EC8" w:rsidRDefault="00D70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FB" w:rsidRDefault="00BD46F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938" w:rsidRPr="00BD46FB" w:rsidRDefault="008B6938" w:rsidP="00BD46FB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6FB" w:rsidRDefault="00BD46F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B0B"/>
    <w:multiLevelType w:val="hybridMultilevel"/>
    <w:tmpl w:val="63203592"/>
    <w:name w:val="PunktListe22"/>
    <w:lvl w:ilvl="0" w:tplc="18864526">
      <w:start w:val="1"/>
      <w:numFmt w:val="bullet"/>
      <w:lvlRestart w:val="0"/>
      <w:lvlText w:val="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b/>
        <w:i w:val="0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F2341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b/>
        <w:i w:val="0"/>
        <w:sz w:val="20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4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7723"/>
    <w:multiLevelType w:val="multilevel"/>
    <w:tmpl w:val="5C72F934"/>
    <w:lvl w:ilvl="0">
      <w:start w:val="1"/>
      <w:numFmt w:val="none"/>
      <w:pStyle w:val="Absatztrenner"/>
      <w:lvlText w:val="Trenner:"/>
      <w:lvlJc w:val="left"/>
      <w:pPr>
        <w:tabs>
          <w:tab w:val="num" w:pos="851"/>
        </w:tabs>
        <w:ind w:left="851" w:hanging="851"/>
      </w:pPr>
      <w:rPr>
        <w:rFonts w:ascii="Comic Sans MS" w:hAnsi="Comic Sans MS" w:cs="Times New Roman" w:hint="default"/>
        <w:b w:val="0"/>
        <w:i w:val="0"/>
        <w:color w:val="8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073F389C"/>
    <w:multiLevelType w:val="hybridMultilevel"/>
    <w:tmpl w:val="3A5EB504"/>
    <w:name w:val="PunktListe20"/>
    <w:lvl w:ilvl="0" w:tplc="1CDA6190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663AF"/>
    <w:multiLevelType w:val="hybridMultilevel"/>
    <w:tmpl w:val="12D86B7E"/>
    <w:name w:val="PunktListe30"/>
    <w:lvl w:ilvl="0" w:tplc="DC3ED222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33FF3"/>
    <w:multiLevelType w:val="hybridMultilevel"/>
    <w:tmpl w:val="D890A282"/>
    <w:name w:val="PunktListe5"/>
    <w:lvl w:ilvl="0" w:tplc="E5F21FA2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07125"/>
    <w:multiLevelType w:val="hybridMultilevel"/>
    <w:tmpl w:val="AD3C6136"/>
    <w:name w:val="PunktListe2"/>
    <w:lvl w:ilvl="0" w:tplc="7648237C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469A8"/>
    <w:multiLevelType w:val="hybridMultilevel"/>
    <w:tmpl w:val="85941128"/>
    <w:name w:val="PunktListe35"/>
    <w:lvl w:ilvl="0" w:tplc="A5A8C6FE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D667B"/>
    <w:multiLevelType w:val="hybridMultilevel"/>
    <w:tmpl w:val="9B5CB902"/>
    <w:name w:val="PunktListe21"/>
    <w:lvl w:ilvl="0" w:tplc="9D427764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30754"/>
    <w:multiLevelType w:val="multilevel"/>
    <w:tmpl w:val="8B92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12D16EB"/>
    <w:multiLevelType w:val="multilevel"/>
    <w:tmpl w:val="9A5EA792"/>
    <w:lvl w:ilvl="0">
      <w:start w:val="1"/>
      <w:numFmt w:val="none"/>
      <w:pStyle w:val="IconKapitel"/>
      <w:lvlText w:val="Kapitel:"/>
      <w:lvlJc w:val="left"/>
      <w:pPr>
        <w:tabs>
          <w:tab w:val="num" w:pos="851"/>
        </w:tabs>
        <w:ind w:left="851" w:hanging="851"/>
      </w:pPr>
      <w:rPr>
        <w:rFonts w:ascii="Comic Sans MS" w:hAnsi="Comic Sans MS" w:cs="Times New Roman" w:hint="default"/>
        <w:b w:val="0"/>
        <w:i w:val="0"/>
        <w:color w:val="8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0" w15:restartNumberingAfterBreak="0">
    <w:nsid w:val="139A3AF1"/>
    <w:multiLevelType w:val="hybridMultilevel"/>
    <w:tmpl w:val="F2400A0E"/>
    <w:name w:val="PunktListe38"/>
    <w:lvl w:ilvl="0" w:tplc="F1C01BC6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C3B0E"/>
    <w:multiLevelType w:val="hybridMultilevel"/>
    <w:tmpl w:val="A1D87960"/>
    <w:name w:val="PunktListe31"/>
    <w:lvl w:ilvl="0" w:tplc="115A1B6E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64A7A"/>
    <w:multiLevelType w:val="multilevel"/>
    <w:tmpl w:val="D7B6F6AA"/>
    <w:lvl w:ilvl="0">
      <w:start w:val="1"/>
      <w:numFmt w:val="bullet"/>
      <w:pStyle w:val="Aufzhlung"/>
      <w:lvlText w:val="–"/>
      <w:lvlJc w:val="left"/>
      <w:pPr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▪"/>
      <w:lvlJc w:val="left"/>
      <w:pPr>
        <w:ind w:left="567" w:hanging="283"/>
      </w:pPr>
      <w:rPr>
        <w:rFonts w:ascii="Verdana" w:hAnsi="Verdana" w:hint="default"/>
      </w:rPr>
    </w:lvl>
    <w:lvl w:ilvl="2">
      <w:start w:val="1"/>
      <w:numFmt w:val="bullet"/>
      <w:lvlText w:val="◦"/>
      <w:lvlJc w:val="left"/>
      <w:pPr>
        <w:ind w:left="851" w:hanging="284"/>
      </w:pPr>
      <w:rPr>
        <w:rFonts w:ascii="Verdana" w:hAnsi="Verdana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6D761F6"/>
    <w:multiLevelType w:val="multilevel"/>
    <w:tmpl w:val="B7245B8E"/>
    <w:lvl w:ilvl="0">
      <w:start w:val="1"/>
      <w:numFmt w:val="none"/>
      <w:pStyle w:val="IconRaster"/>
      <w:lvlText w:val="Raster:"/>
      <w:lvlJc w:val="left"/>
      <w:pPr>
        <w:tabs>
          <w:tab w:val="num" w:pos="851"/>
        </w:tabs>
        <w:ind w:left="851" w:hanging="851"/>
      </w:pPr>
      <w:rPr>
        <w:rFonts w:ascii="Comic Sans MS" w:hAnsi="Comic Sans MS" w:cs="Times New Roman" w:hint="default"/>
        <w:b w:val="0"/>
        <w:i w:val="0"/>
        <w:color w:val="8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4" w15:restartNumberingAfterBreak="0">
    <w:nsid w:val="17B0734A"/>
    <w:multiLevelType w:val="hybridMultilevel"/>
    <w:tmpl w:val="0A246D9C"/>
    <w:name w:val="PunktListe27"/>
    <w:lvl w:ilvl="0" w:tplc="790A03EE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25133"/>
    <w:multiLevelType w:val="hybridMultilevel"/>
    <w:tmpl w:val="2D48860C"/>
    <w:name w:val="PunktListe25"/>
    <w:lvl w:ilvl="0" w:tplc="492EC6D4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55A87"/>
    <w:multiLevelType w:val="multilevel"/>
    <w:tmpl w:val="0407001D"/>
    <w:name w:val="NumList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 w15:restartNumberingAfterBreak="0">
    <w:nsid w:val="23343E85"/>
    <w:multiLevelType w:val="hybridMultilevel"/>
    <w:tmpl w:val="1DE8C4BA"/>
    <w:name w:val="PunktListe13"/>
    <w:lvl w:ilvl="0" w:tplc="64F0E21E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945B69"/>
    <w:multiLevelType w:val="hybridMultilevel"/>
    <w:tmpl w:val="24042A88"/>
    <w:name w:val="PunktListe23"/>
    <w:lvl w:ilvl="0" w:tplc="5AA601F2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596DF2"/>
    <w:multiLevelType w:val="hybridMultilevel"/>
    <w:tmpl w:val="EEF6F278"/>
    <w:name w:val="PunktListe28"/>
    <w:lvl w:ilvl="0" w:tplc="7B304B94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054E2"/>
    <w:multiLevelType w:val="hybridMultilevel"/>
    <w:tmpl w:val="AF12EBD2"/>
    <w:name w:val="PunktListe9"/>
    <w:lvl w:ilvl="0" w:tplc="19BC9DDC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F5346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180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 w15:restartNumberingAfterBreak="0">
    <w:nsid w:val="2D2070C8"/>
    <w:multiLevelType w:val="hybridMultilevel"/>
    <w:tmpl w:val="561A8772"/>
    <w:name w:val="PunktListe15"/>
    <w:lvl w:ilvl="0" w:tplc="8FD2D9F0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3C1F48"/>
    <w:multiLevelType w:val="hybridMultilevel"/>
    <w:tmpl w:val="69CACB16"/>
    <w:name w:val="PunktListe14"/>
    <w:lvl w:ilvl="0" w:tplc="E4FA0DF8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A6174"/>
    <w:multiLevelType w:val="hybridMultilevel"/>
    <w:tmpl w:val="6EE2617E"/>
    <w:name w:val="PunktListe17"/>
    <w:lvl w:ilvl="0" w:tplc="36A8425E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C025D3"/>
    <w:multiLevelType w:val="hybridMultilevel"/>
    <w:tmpl w:val="5F3E2802"/>
    <w:name w:val="PunktListe16"/>
    <w:lvl w:ilvl="0" w:tplc="A7E0E652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AA0B8E"/>
    <w:multiLevelType w:val="hybridMultilevel"/>
    <w:tmpl w:val="7F9C0FAC"/>
    <w:name w:val="PunktListe24"/>
    <w:lvl w:ilvl="0" w:tplc="F5EE2B88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91F33"/>
    <w:multiLevelType w:val="multilevel"/>
    <w:tmpl w:val="14C41854"/>
    <w:lvl w:ilvl="0">
      <w:start w:val="1"/>
      <w:numFmt w:val="decimal"/>
      <w:lvlRestart w:val="0"/>
      <w:pStyle w:val="ListeNum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eBuchst"/>
      <w:lvlText w:val="%2)"/>
      <w:lvlJc w:val="left"/>
      <w:pPr>
        <w:tabs>
          <w:tab w:val="num" w:pos="425"/>
        </w:tabs>
        <w:ind w:left="425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3B01510A"/>
    <w:multiLevelType w:val="hybridMultilevel"/>
    <w:tmpl w:val="C116E870"/>
    <w:name w:val="PunktListe18"/>
    <w:lvl w:ilvl="0" w:tplc="1A4C5AFA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31411"/>
    <w:multiLevelType w:val="hybridMultilevel"/>
    <w:tmpl w:val="A95A936A"/>
    <w:name w:val="PunktListe29"/>
    <w:lvl w:ilvl="0" w:tplc="EC9A7B32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176C94"/>
    <w:multiLevelType w:val="hybridMultilevel"/>
    <w:tmpl w:val="0EC2911A"/>
    <w:name w:val="PunktListe39"/>
    <w:lvl w:ilvl="0" w:tplc="9FD8879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6747D6"/>
    <w:multiLevelType w:val="hybridMultilevel"/>
    <w:tmpl w:val="EBC8EA02"/>
    <w:name w:val="PunktListe36"/>
    <w:lvl w:ilvl="0" w:tplc="30E400FA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2D1475"/>
    <w:multiLevelType w:val="multilevel"/>
    <w:tmpl w:val="0AB63714"/>
    <w:lvl w:ilvl="0">
      <w:start w:val="1"/>
      <w:numFmt w:val="none"/>
      <w:pStyle w:val="IconTeil"/>
      <w:lvlText w:val="%1Teil:"/>
      <w:lvlJc w:val="left"/>
      <w:pPr>
        <w:tabs>
          <w:tab w:val="num" w:pos="567"/>
        </w:tabs>
        <w:ind w:left="567" w:hanging="567"/>
      </w:pPr>
      <w:rPr>
        <w:rFonts w:ascii="Comic Sans MS" w:hAnsi="Comic Sans MS" w:cs="Times New Roman" w:hint="default"/>
        <w:b w:val="0"/>
        <w:i w:val="0"/>
        <w:color w:val="8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3" w15:restartNumberingAfterBreak="0">
    <w:nsid w:val="46213353"/>
    <w:multiLevelType w:val="hybridMultilevel"/>
    <w:tmpl w:val="8A3A380E"/>
    <w:name w:val="PunktListe6"/>
    <w:lvl w:ilvl="0" w:tplc="E8A230DA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7096C"/>
    <w:multiLevelType w:val="hybridMultilevel"/>
    <w:tmpl w:val="AEA811A8"/>
    <w:lvl w:ilvl="0" w:tplc="416C1AAC">
      <w:start w:val="1"/>
      <w:numFmt w:val="bullet"/>
      <w:pStyle w:val="StudieAufzhlung1"/>
      <w:lvlText w:val=""/>
      <w:lvlJc w:val="left"/>
      <w:pPr>
        <w:ind w:left="360" w:hanging="360"/>
      </w:pPr>
      <w:rPr>
        <w:rFonts w:ascii="Wingdings 2" w:hAnsi="Wingdings 2" w:hint="default"/>
        <w:b w:val="0"/>
        <w:i w:val="0"/>
        <w:color w:val="E6BB5B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300CCD"/>
    <w:multiLevelType w:val="hybridMultilevel"/>
    <w:tmpl w:val="3DF652E0"/>
    <w:name w:val="PunktListe8"/>
    <w:lvl w:ilvl="0" w:tplc="53102470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D7229F"/>
    <w:multiLevelType w:val="hybridMultilevel"/>
    <w:tmpl w:val="EA5EAAE2"/>
    <w:lvl w:ilvl="0" w:tplc="3116A0FC">
      <w:start w:val="1"/>
      <w:numFmt w:val="bullet"/>
      <w:pStyle w:val="ListePunk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8E612B"/>
    <w:multiLevelType w:val="hybridMultilevel"/>
    <w:tmpl w:val="F00C9DEC"/>
    <w:name w:val="PunktListe34"/>
    <w:lvl w:ilvl="0" w:tplc="8B3CE00C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4A08A2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9" w15:restartNumberingAfterBreak="0">
    <w:nsid w:val="53483DE2"/>
    <w:multiLevelType w:val="hybridMultilevel"/>
    <w:tmpl w:val="76E6D688"/>
    <w:name w:val="PunktListe"/>
    <w:lvl w:ilvl="0" w:tplc="7CF657D8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color w:val="auto"/>
        <w:position w:val="0"/>
        <w:sz w:val="4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62159A"/>
    <w:multiLevelType w:val="hybridMultilevel"/>
    <w:tmpl w:val="32405148"/>
    <w:name w:val="PunktListe11"/>
    <w:lvl w:ilvl="0" w:tplc="51686702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0C19A9"/>
    <w:multiLevelType w:val="hybridMultilevel"/>
    <w:tmpl w:val="18CEFCEE"/>
    <w:name w:val="PunktListe19"/>
    <w:lvl w:ilvl="0" w:tplc="1ADCB206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FB2F4C"/>
    <w:multiLevelType w:val="hybridMultilevel"/>
    <w:tmpl w:val="6F64E07C"/>
    <w:name w:val="HakenListe"/>
    <w:lvl w:ilvl="0" w:tplc="D7C8A5F2">
      <w:start w:val="1"/>
      <w:numFmt w:val="bullet"/>
      <w:lvlRestart w:val="0"/>
      <w:lvlText w:val=""/>
      <w:lvlJc w:val="left"/>
      <w:pPr>
        <w:tabs>
          <w:tab w:val="num" w:pos="340"/>
        </w:tabs>
        <w:ind w:left="34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216388"/>
    <w:multiLevelType w:val="hybridMultilevel"/>
    <w:tmpl w:val="65840232"/>
    <w:name w:val="PunktListe4"/>
    <w:lvl w:ilvl="0" w:tplc="78EEDE58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A35BB1"/>
    <w:multiLevelType w:val="hybridMultilevel"/>
    <w:tmpl w:val="6D4A08DA"/>
    <w:name w:val="PunktListe7"/>
    <w:lvl w:ilvl="0" w:tplc="D31A461E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2E3D3A"/>
    <w:multiLevelType w:val="hybridMultilevel"/>
    <w:tmpl w:val="D6F86A30"/>
    <w:lvl w:ilvl="0" w:tplc="0409000F">
      <w:start w:val="1"/>
      <w:numFmt w:val="decimal"/>
      <w:pStyle w:val="StudieNummerierung1"/>
      <w:lvlText w:val="%1."/>
      <w:lvlJc w:val="left"/>
      <w:pPr>
        <w:ind w:left="360" w:hanging="360"/>
      </w:pPr>
      <w:rPr>
        <w:rFonts w:hint="default"/>
        <w:color w:val="E6BB5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C02739"/>
    <w:multiLevelType w:val="hybridMultilevel"/>
    <w:tmpl w:val="BE902908"/>
    <w:name w:val="PunktListe3"/>
    <w:lvl w:ilvl="0" w:tplc="85163E62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750D2A"/>
    <w:multiLevelType w:val="hybridMultilevel"/>
    <w:tmpl w:val="4CC45D68"/>
    <w:name w:val="PunktListe10"/>
    <w:lvl w:ilvl="0" w:tplc="B30C75A8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C43680"/>
    <w:multiLevelType w:val="hybridMultilevel"/>
    <w:tmpl w:val="498E2B06"/>
    <w:lvl w:ilvl="0" w:tplc="6D7EFE9E">
      <w:start w:val="1"/>
      <w:numFmt w:val="decimal"/>
      <w:pStyle w:val="Abbildungsunterschrift"/>
      <w:lvlText w:val="Abbildung %1: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5A50C8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0" w15:restartNumberingAfterBreak="0">
    <w:nsid w:val="689A1B38"/>
    <w:multiLevelType w:val="hybridMultilevel"/>
    <w:tmpl w:val="D0201128"/>
    <w:name w:val="PunktListe12"/>
    <w:lvl w:ilvl="0" w:tplc="D52EE460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467E29"/>
    <w:multiLevelType w:val="hybridMultilevel"/>
    <w:tmpl w:val="C0A4D9B4"/>
    <w:lvl w:ilvl="0" w:tplc="FFFFFFFF">
      <w:start w:val="1"/>
      <w:numFmt w:val="bullet"/>
      <w:pStyle w:val="Punktliste2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2" w15:restartNumberingAfterBreak="0">
    <w:nsid w:val="6D7E545A"/>
    <w:multiLevelType w:val="multilevel"/>
    <w:tmpl w:val="2C18FA9C"/>
    <w:lvl w:ilvl="0">
      <w:start w:val="1"/>
      <w:numFmt w:val="none"/>
      <w:pStyle w:val="IconAbsatz"/>
      <w:lvlText w:val="Absatz:"/>
      <w:lvlJc w:val="left"/>
      <w:pPr>
        <w:tabs>
          <w:tab w:val="num" w:pos="851"/>
        </w:tabs>
        <w:ind w:left="851" w:hanging="851"/>
      </w:pPr>
      <w:rPr>
        <w:rFonts w:ascii="Comic Sans MS" w:hAnsi="Comic Sans MS" w:cs="Times New Roman" w:hint="default"/>
        <w:b w:val="0"/>
        <w:i w:val="0"/>
        <w:color w:val="8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3" w15:restartNumberingAfterBreak="0">
    <w:nsid w:val="6F350BC6"/>
    <w:multiLevelType w:val="hybridMultilevel"/>
    <w:tmpl w:val="0BF2AEF8"/>
    <w:name w:val="PunktListe32"/>
    <w:lvl w:ilvl="0" w:tplc="1ECAA36E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93029C"/>
    <w:multiLevelType w:val="hybridMultilevel"/>
    <w:tmpl w:val="AE6880BC"/>
    <w:lvl w:ilvl="0" w:tplc="75CA4EDE">
      <w:start w:val="1"/>
      <w:numFmt w:val="bullet"/>
      <w:pStyle w:val="ListeStrich"/>
      <w:lvlText w:val="–"/>
      <w:lvlJc w:val="left"/>
      <w:pPr>
        <w:tabs>
          <w:tab w:val="num" w:pos="425"/>
        </w:tabs>
        <w:ind w:left="425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8F649B"/>
    <w:multiLevelType w:val="hybridMultilevel"/>
    <w:tmpl w:val="C47AEEB8"/>
    <w:name w:val="NumList23"/>
    <w:lvl w:ilvl="0" w:tplc="FFFFFFFF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BE7ADE"/>
    <w:multiLevelType w:val="multilevel"/>
    <w:tmpl w:val="CDD60056"/>
    <w:lvl w:ilvl="0">
      <w:start w:val="1"/>
      <w:numFmt w:val="none"/>
      <w:pStyle w:val="IconRahmen"/>
      <w:lvlText w:val="Rahmen:"/>
      <w:lvlJc w:val="left"/>
      <w:pPr>
        <w:tabs>
          <w:tab w:val="num" w:pos="851"/>
        </w:tabs>
        <w:ind w:left="851" w:hanging="851"/>
      </w:pPr>
      <w:rPr>
        <w:rFonts w:ascii="Comic Sans MS" w:hAnsi="Comic Sans MS" w:cs="Times New Roman" w:hint="default"/>
        <w:b w:val="0"/>
        <w:i w:val="0"/>
        <w:color w:val="80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7" w15:restartNumberingAfterBreak="0">
    <w:nsid w:val="7C366A2C"/>
    <w:multiLevelType w:val="hybridMultilevel"/>
    <w:tmpl w:val="C85AC998"/>
    <w:name w:val="PunktListe37"/>
    <w:lvl w:ilvl="0" w:tplc="DE2E365C">
      <w:start w:val="1"/>
      <w:numFmt w:val="bullet"/>
      <w:lvlRestart w:val="0"/>
      <w:lvlText w:val=""/>
      <w:lvlJc w:val="left"/>
      <w:pPr>
        <w:tabs>
          <w:tab w:val="num" w:pos="680"/>
        </w:tabs>
        <w:ind w:left="680" w:hanging="340"/>
      </w:pPr>
      <w:rPr>
        <w:rFonts w:ascii="ZapfDingbats" w:hAnsi="ZapfDingbats" w:hint="default"/>
        <w:b/>
        <w:i w:val="0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9"/>
  </w:num>
  <w:num w:numId="3">
    <w:abstractNumId w:val="36"/>
  </w:num>
  <w:num w:numId="4">
    <w:abstractNumId w:val="21"/>
  </w:num>
  <w:num w:numId="5">
    <w:abstractNumId w:val="54"/>
  </w:num>
  <w:num w:numId="6">
    <w:abstractNumId w:val="1"/>
  </w:num>
  <w:num w:numId="7">
    <w:abstractNumId w:val="32"/>
  </w:num>
  <w:num w:numId="8">
    <w:abstractNumId w:val="13"/>
  </w:num>
  <w:num w:numId="9">
    <w:abstractNumId w:val="9"/>
  </w:num>
  <w:num w:numId="10">
    <w:abstractNumId w:val="52"/>
  </w:num>
  <w:num w:numId="11">
    <w:abstractNumId w:val="56"/>
  </w:num>
  <w:num w:numId="12">
    <w:abstractNumId w:val="12"/>
  </w:num>
  <w:num w:numId="13">
    <w:abstractNumId w:val="34"/>
  </w:num>
  <w:num w:numId="14">
    <w:abstractNumId w:val="45"/>
  </w:num>
  <w:num w:numId="15">
    <w:abstractNumId w:val="48"/>
  </w:num>
  <w:num w:numId="16">
    <w:abstractNumId w:val="2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1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140"/>
  <w:doNotShadeFormData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con_1" w:val=" "/>
    <w:docVar w:name="Icon_2" w:val=" "/>
    <w:docVar w:name="Icon_3" w:val=" "/>
    <w:docVar w:name="Icon_4" w:val=" "/>
    <w:docVar w:name="Icon_5" w:val=" "/>
    <w:docVar w:name="Icon_6" w:val=" "/>
  </w:docVars>
  <w:rsids>
    <w:rsidRoot w:val="00605E1D"/>
    <w:rsid w:val="00000AA0"/>
    <w:rsid w:val="00001EB3"/>
    <w:rsid w:val="00002D41"/>
    <w:rsid w:val="0000366A"/>
    <w:rsid w:val="00003E67"/>
    <w:rsid w:val="00004939"/>
    <w:rsid w:val="00005054"/>
    <w:rsid w:val="000056AA"/>
    <w:rsid w:val="000058E4"/>
    <w:rsid w:val="00005CAF"/>
    <w:rsid w:val="000065F8"/>
    <w:rsid w:val="00006C85"/>
    <w:rsid w:val="00010296"/>
    <w:rsid w:val="000121EC"/>
    <w:rsid w:val="00012AC0"/>
    <w:rsid w:val="000136FC"/>
    <w:rsid w:val="0001393E"/>
    <w:rsid w:val="0001487A"/>
    <w:rsid w:val="00014CEA"/>
    <w:rsid w:val="00015311"/>
    <w:rsid w:val="00015A7E"/>
    <w:rsid w:val="00015EA7"/>
    <w:rsid w:val="00016D5B"/>
    <w:rsid w:val="000179B9"/>
    <w:rsid w:val="00020674"/>
    <w:rsid w:val="000206CA"/>
    <w:rsid w:val="00021023"/>
    <w:rsid w:val="00021403"/>
    <w:rsid w:val="000229B0"/>
    <w:rsid w:val="000230C1"/>
    <w:rsid w:val="00023EE3"/>
    <w:rsid w:val="00024864"/>
    <w:rsid w:val="00024AEA"/>
    <w:rsid w:val="00024F2E"/>
    <w:rsid w:val="00024F8C"/>
    <w:rsid w:val="0002678B"/>
    <w:rsid w:val="00027CCC"/>
    <w:rsid w:val="000305DD"/>
    <w:rsid w:val="00030C9D"/>
    <w:rsid w:val="00031086"/>
    <w:rsid w:val="0003123D"/>
    <w:rsid w:val="00031823"/>
    <w:rsid w:val="00031DAB"/>
    <w:rsid w:val="00031FCC"/>
    <w:rsid w:val="0003278D"/>
    <w:rsid w:val="0003295F"/>
    <w:rsid w:val="00033B4B"/>
    <w:rsid w:val="00033F92"/>
    <w:rsid w:val="0003400F"/>
    <w:rsid w:val="00034EC0"/>
    <w:rsid w:val="000356A2"/>
    <w:rsid w:val="0003585F"/>
    <w:rsid w:val="0003624E"/>
    <w:rsid w:val="000371D7"/>
    <w:rsid w:val="000372BC"/>
    <w:rsid w:val="000374BF"/>
    <w:rsid w:val="00037C02"/>
    <w:rsid w:val="00037F14"/>
    <w:rsid w:val="00040A61"/>
    <w:rsid w:val="0004136C"/>
    <w:rsid w:val="00041A8C"/>
    <w:rsid w:val="00042293"/>
    <w:rsid w:val="00042345"/>
    <w:rsid w:val="00042993"/>
    <w:rsid w:val="000429AD"/>
    <w:rsid w:val="00042EED"/>
    <w:rsid w:val="0004404E"/>
    <w:rsid w:val="00044178"/>
    <w:rsid w:val="000471C9"/>
    <w:rsid w:val="0004739E"/>
    <w:rsid w:val="00047763"/>
    <w:rsid w:val="00047C4C"/>
    <w:rsid w:val="00050BE2"/>
    <w:rsid w:val="00050C61"/>
    <w:rsid w:val="00050E90"/>
    <w:rsid w:val="000517D3"/>
    <w:rsid w:val="00052A74"/>
    <w:rsid w:val="00052BF3"/>
    <w:rsid w:val="00052C5C"/>
    <w:rsid w:val="00053650"/>
    <w:rsid w:val="00053963"/>
    <w:rsid w:val="00054994"/>
    <w:rsid w:val="00054D32"/>
    <w:rsid w:val="00055865"/>
    <w:rsid w:val="000561A4"/>
    <w:rsid w:val="00056B72"/>
    <w:rsid w:val="00057017"/>
    <w:rsid w:val="00057D18"/>
    <w:rsid w:val="000605EB"/>
    <w:rsid w:val="00061CEB"/>
    <w:rsid w:val="00062A76"/>
    <w:rsid w:val="000635DD"/>
    <w:rsid w:val="000635EA"/>
    <w:rsid w:val="00064034"/>
    <w:rsid w:val="00064BD0"/>
    <w:rsid w:val="00065C87"/>
    <w:rsid w:val="00065D00"/>
    <w:rsid w:val="00065E10"/>
    <w:rsid w:val="000664C0"/>
    <w:rsid w:val="00067002"/>
    <w:rsid w:val="00070940"/>
    <w:rsid w:val="0007233B"/>
    <w:rsid w:val="00072BA8"/>
    <w:rsid w:val="0007381E"/>
    <w:rsid w:val="00073F02"/>
    <w:rsid w:val="0007408F"/>
    <w:rsid w:val="00075252"/>
    <w:rsid w:val="000758E2"/>
    <w:rsid w:val="00077D32"/>
    <w:rsid w:val="000802F6"/>
    <w:rsid w:val="00080B20"/>
    <w:rsid w:val="000828D0"/>
    <w:rsid w:val="000832FB"/>
    <w:rsid w:val="000833C5"/>
    <w:rsid w:val="00083406"/>
    <w:rsid w:val="00083864"/>
    <w:rsid w:val="00084551"/>
    <w:rsid w:val="0008457E"/>
    <w:rsid w:val="00084A92"/>
    <w:rsid w:val="00085EB1"/>
    <w:rsid w:val="00086987"/>
    <w:rsid w:val="000869DB"/>
    <w:rsid w:val="00086C00"/>
    <w:rsid w:val="000875BF"/>
    <w:rsid w:val="00087B19"/>
    <w:rsid w:val="00090ACB"/>
    <w:rsid w:val="00090B64"/>
    <w:rsid w:val="00091998"/>
    <w:rsid w:val="00093494"/>
    <w:rsid w:val="0009461C"/>
    <w:rsid w:val="00094976"/>
    <w:rsid w:val="00095481"/>
    <w:rsid w:val="000966FC"/>
    <w:rsid w:val="0009713C"/>
    <w:rsid w:val="00097563"/>
    <w:rsid w:val="000977A6"/>
    <w:rsid w:val="0009784C"/>
    <w:rsid w:val="00097B03"/>
    <w:rsid w:val="000A0521"/>
    <w:rsid w:val="000A07FA"/>
    <w:rsid w:val="000A0CE1"/>
    <w:rsid w:val="000A1243"/>
    <w:rsid w:val="000A1773"/>
    <w:rsid w:val="000A1EBB"/>
    <w:rsid w:val="000A22FB"/>
    <w:rsid w:val="000A4087"/>
    <w:rsid w:val="000A4290"/>
    <w:rsid w:val="000A4D59"/>
    <w:rsid w:val="000A516B"/>
    <w:rsid w:val="000A53B3"/>
    <w:rsid w:val="000A5F27"/>
    <w:rsid w:val="000A5F8D"/>
    <w:rsid w:val="000A617F"/>
    <w:rsid w:val="000A7521"/>
    <w:rsid w:val="000A78EA"/>
    <w:rsid w:val="000B0120"/>
    <w:rsid w:val="000B06A5"/>
    <w:rsid w:val="000B0771"/>
    <w:rsid w:val="000B0CAF"/>
    <w:rsid w:val="000B326D"/>
    <w:rsid w:val="000B3E53"/>
    <w:rsid w:val="000B4617"/>
    <w:rsid w:val="000B5854"/>
    <w:rsid w:val="000B63AD"/>
    <w:rsid w:val="000B6DF3"/>
    <w:rsid w:val="000B7106"/>
    <w:rsid w:val="000B7D7E"/>
    <w:rsid w:val="000C0217"/>
    <w:rsid w:val="000C0257"/>
    <w:rsid w:val="000C02D7"/>
    <w:rsid w:val="000C064D"/>
    <w:rsid w:val="000C12AA"/>
    <w:rsid w:val="000C1EE9"/>
    <w:rsid w:val="000C3C92"/>
    <w:rsid w:val="000C4ED4"/>
    <w:rsid w:val="000C5CE0"/>
    <w:rsid w:val="000C5D77"/>
    <w:rsid w:val="000C7266"/>
    <w:rsid w:val="000C7E1D"/>
    <w:rsid w:val="000D1C04"/>
    <w:rsid w:val="000D2B8A"/>
    <w:rsid w:val="000D3360"/>
    <w:rsid w:val="000D443F"/>
    <w:rsid w:val="000D58B4"/>
    <w:rsid w:val="000D5927"/>
    <w:rsid w:val="000D5F2B"/>
    <w:rsid w:val="000D68FA"/>
    <w:rsid w:val="000D78A6"/>
    <w:rsid w:val="000D7B61"/>
    <w:rsid w:val="000D7F76"/>
    <w:rsid w:val="000E1EE6"/>
    <w:rsid w:val="000E247B"/>
    <w:rsid w:val="000E2F94"/>
    <w:rsid w:val="000E5A9B"/>
    <w:rsid w:val="000E5C7F"/>
    <w:rsid w:val="000E6DAC"/>
    <w:rsid w:val="000E7527"/>
    <w:rsid w:val="000E76ED"/>
    <w:rsid w:val="000E774E"/>
    <w:rsid w:val="000E7C3F"/>
    <w:rsid w:val="000E7CB1"/>
    <w:rsid w:val="000F040C"/>
    <w:rsid w:val="000F0A33"/>
    <w:rsid w:val="000F1098"/>
    <w:rsid w:val="000F12D6"/>
    <w:rsid w:val="000F2381"/>
    <w:rsid w:val="000F2BFA"/>
    <w:rsid w:val="000F565A"/>
    <w:rsid w:val="000F5B94"/>
    <w:rsid w:val="000F5D72"/>
    <w:rsid w:val="000F6146"/>
    <w:rsid w:val="000F65F4"/>
    <w:rsid w:val="000F6760"/>
    <w:rsid w:val="000F73B3"/>
    <w:rsid w:val="000F75B3"/>
    <w:rsid w:val="000F78B9"/>
    <w:rsid w:val="00100B0E"/>
    <w:rsid w:val="00101EE6"/>
    <w:rsid w:val="00102AF4"/>
    <w:rsid w:val="00103ABB"/>
    <w:rsid w:val="001053DF"/>
    <w:rsid w:val="001067DF"/>
    <w:rsid w:val="00107B53"/>
    <w:rsid w:val="00107C88"/>
    <w:rsid w:val="00107E01"/>
    <w:rsid w:val="00110A61"/>
    <w:rsid w:val="00111448"/>
    <w:rsid w:val="00112D3B"/>
    <w:rsid w:val="00113180"/>
    <w:rsid w:val="00113DB4"/>
    <w:rsid w:val="00113F9D"/>
    <w:rsid w:val="001144EF"/>
    <w:rsid w:val="00114E34"/>
    <w:rsid w:val="00115839"/>
    <w:rsid w:val="001158DB"/>
    <w:rsid w:val="00115A11"/>
    <w:rsid w:val="00117EE3"/>
    <w:rsid w:val="00120CA1"/>
    <w:rsid w:val="00120FAE"/>
    <w:rsid w:val="0012185F"/>
    <w:rsid w:val="00121A85"/>
    <w:rsid w:val="00121CB8"/>
    <w:rsid w:val="001222D1"/>
    <w:rsid w:val="00122CD2"/>
    <w:rsid w:val="00124332"/>
    <w:rsid w:val="00124894"/>
    <w:rsid w:val="001249D2"/>
    <w:rsid w:val="00124C62"/>
    <w:rsid w:val="00125651"/>
    <w:rsid w:val="00125DD7"/>
    <w:rsid w:val="001261E8"/>
    <w:rsid w:val="0012699F"/>
    <w:rsid w:val="0013024C"/>
    <w:rsid w:val="00130533"/>
    <w:rsid w:val="00130F46"/>
    <w:rsid w:val="00131ACB"/>
    <w:rsid w:val="00133D43"/>
    <w:rsid w:val="00134035"/>
    <w:rsid w:val="0013439D"/>
    <w:rsid w:val="0013460E"/>
    <w:rsid w:val="0013518C"/>
    <w:rsid w:val="00135351"/>
    <w:rsid w:val="00135FCE"/>
    <w:rsid w:val="00136AB2"/>
    <w:rsid w:val="0014034D"/>
    <w:rsid w:val="001406AA"/>
    <w:rsid w:val="0014098B"/>
    <w:rsid w:val="00140E8C"/>
    <w:rsid w:val="001416CA"/>
    <w:rsid w:val="001416DC"/>
    <w:rsid w:val="0014234A"/>
    <w:rsid w:val="00142586"/>
    <w:rsid w:val="00142D14"/>
    <w:rsid w:val="00142E7F"/>
    <w:rsid w:val="001433E1"/>
    <w:rsid w:val="00143DBB"/>
    <w:rsid w:val="001441D5"/>
    <w:rsid w:val="0014545E"/>
    <w:rsid w:val="001461E5"/>
    <w:rsid w:val="001507A6"/>
    <w:rsid w:val="00150BA9"/>
    <w:rsid w:val="00150CB8"/>
    <w:rsid w:val="001519FA"/>
    <w:rsid w:val="00151B5E"/>
    <w:rsid w:val="00151F69"/>
    <w:rsid w:val="001521F4"/>
    <w:rsid w:val="00152BED"/>
    <w:rsid w:val="001530BB"/>
    <w:rsid w:val="001548FF"/>
    <w:rsid w:val="00154B7C"/>
    <w:rsid w:val="0015701C"/>
    <w:rsid w:val="00157AD1"/>
    <w:rsid w:val="00161747"/>
    <w:rsid w:val="00161930"/>
    <w:rsid w:val="00161AB1"/>
    <w:rsid w:val="001623BE"/>
    <w:rsid w:val="001628FD"/>
    <w:rsid w:val="00162B79"/>
    <w:rsid w:val="00162E79"/>
    <w:rsid w:val="00162EDF"/>
    <w:rsid w:val="001637A5"/>
    <w:rsid w:val="0016412B"/>
    <w:rsid w:val="00164756"/>
    <w:rsid w:val="00164E5A"/>
    <w:rsid w:val="00164E67"/>
    <w:rsid w:val="001663C7"/>
    <w:rsid w:val="001669F8"/>
    <w:rsid w:val="00166D6C"/>
    <w:rsid w:val="00171AAF"/>
    <w:rsid w:val="00172A7B"/>
    <w:rsid w:val="001732E4"/>
    <w:rsid w:val="0017331D"/>
    <w:rsid w:val="001735DE"/>
    <w:rsid w:val="00173A73"/>
    <w:rsid w:val="00173B9E"/>
    <w:rsid w:val="00174569"/>
    <w:rsid w:val="00174862"/>
    <w:rsid w:val="00174878"/>
    <w:rsid w:val="001748E9"/>
    <w:rsid w:val="001751F5"/>
    <w:rsid w:val="00175244"/>
    <w:rsid w:val="00176065"/>
    <w:rsid w:val="00176CB5"/>
    <w:rsid w:val="00177422"/>
    <w:rsid w:val="001778F5"/>
    <w:rsid w:val="0018028C"/>
    <w:rsid w:val="00182A81"/>
    <w:rsid w:val="00182CEF"/>
    <w:rsid w:val="00182DBC"/>
    <w:rsid w:val="0018512B"/>
    <w:rsid w:val="00185A64"/>
    <w:rsid w:val="00185F63"/>
    <w:rsid w:val="00186A45"/>
    <w:rsid w:val="001878C0"/>
    <w:rsid w:val="00187E37"/>
    <w:rsid w:val="001903C7"/>
    <w:rsid w:val="00191CE7"/>
    <w:rsid w:val="00192E4D"/>
    <w:rsid w:val="00193203"/>
    <w:rsid w:val="001933BB"/>
    <w:rsid w:val="001945D9"/>
    <w:rsid w:val="00194F84"/>
    <w:rsid w:val="0019585E"/>
    <w:rsid w:val="00195897"/>
    <w:rsid w:val="00195B5F"/>
    <w:rsid w:val="0019679D"/>
    <w:rsid w:val="00196D1C"/>
    <w:rsid w:val="00197401"/>
    <w:rsid w:val="00197BB6"/>
    <w:rsid w:val="001A065F"/>
    <w:rsid w:val="001A081A"/>
    <w:rsid w:val="001A09B7"/>
    <w:rsid w:val="001A1A95"/>
    <w:rsid w:val="001A2B28"/>
    <w:rsid w:val="001A3098"/>
    <w:rsid w:val="001A3950"/>
    <w:rsid w:val="001A3DBC"/>
    <w:rsid w:val="001A4EAF"/>
    <w:rsid w:val="001A69AB"/>
    <w:rsid w:val="001A6B8D"/>
    <w:rsid w:val="001A6D2B"/>
    <w:rsid w:val="001B04FE"/>
    <w:rsid w:val="001B0E17"/>
    <w:rsid w:val="001B138F"/>
    <w:rsid w:val="001B1DEB"/>
    <w:rsid w:val="001B1E40"/>
    <w:rsid w:val="001B28AC"/>
    <w:rsid w:val="001B30E7"/>
    <w:rsid w:val="001B378A"/>
    <w:rsid w:val="001B37A5"/>
    <w:rsid w:val="001B3CDC"/>
    <w:rsid w:val="001B4021"/>
    <w:rsid w:val="001B4041"/>
    <w:rsid w:val="001B5764"/>
    <w:rsid w:val="001B58C7"/>
    <w:rsid w:val="001B5901"/>
    <w:rsid w:val="001B6297"/>
    <w:rsid w:val="001B6EA2"/>
    <w:rsid w:val="001C0152"/>
    <w:rsid w:val="001C26A2"/>
    <w:rsid w:val="001C296A"/>
    <w:rsid w:val="001C48A8"/>
    <w:rsid w:val="001C52CC"/>
    <w:rsid w:val="001C6F1A"/>
    <w:rsid w:val="001C6F81"/>
    <w:rsid w:val="001C7439"/>
    <w:rsid w:val="001C7698"/>
    <w:rsid w:val="001D031F"/>
    <w:rsid w:val="001D043C"/>
    <w:rsid w:val="001D1CA4"/>
    <w:rsid w:val="001D1D28"/>
    <w:rsid w:val="001D24A7"/>
    <w:rsid w:val="001D2FFD"/>
    <w:rsid w:val="001D4568"/>
    <w:rsid w:val="001D47C5"/>
    <w:rsid w:val="001D5B18"/>
    <w:rsid w:val="001D5B30"/>
    <w:rsid w:val="001D6B36"/>
    <w:rsid w:val="001D74A1"/>
    <w:rsid w:val="001E0FF3"/>
    <w:rsid w:val="001E2632"/>
    <w:rsid w:val="001E352C"/>
    <w:rsid w:val="001E39B6"/>
    <w:rsid w:val="001E508D"/>
    <w:rsid w:val="001E6307"/>
    <w:rsid w:val="001E6EC3"/>
    <w:rsid w:val="001F03E0"/>
    <w:rsid w:val="001F045F"/>
    <w:rsid w:val="001F0771"/>
    <w:rsid w:val="001F14EE"/>
    <w:rsid w:val="001F2B8C"/>
    <w:rsid w:val="001F397A"/>
    <w:rsid w:val="001F4FC8"/>
    <w:rsid w:val="001F5005"/>
    <w:rsid w:val="001F5583"/>
    <w:rsid w:val="001F6219"/>
    <w:rsid w:val="001F73A3"/>
    <w:rsid w:val="001F7DDC"/>
    <w:rsid w:val="00200F6F"/>
    <w:rsid w:val="0020222D"/>
    <w:rsid w:val="00203DCD"/>
    <w:rsid w:val="00205E62"/>
    <w:rsid w:val="00205E90"/>
    <w:rsid w:val="00205F57"/>
    <w:rsid w:val="00206547"/>
    <w:rsid w:val="00206814"/>
    <w:rsid w:val="002118C0"/>
    <w:rsid w:val="00211B38"/>
    <w:rsid w:val="00212070"/>
    <w:rsid w:val="00212B22"/>
    <w:rsid w:val="00212DEA"/>
    <w:rsid w:val="00213542"/>
    <w:rsid w:val="002140B5"/>
    <w:rsid w:val="0021506B"/>
    <w:rsid w:val="00215580"/>
    <w:rsid w:val="00215BDE"/>
    <w:rsid w:val="00215F38"/>
    <w:rsid w:val="00216039"/>
    <w:rsid w:val="00216A9D"/>
    <w:rsid w:val="00216D7C"/>
    <w:rsid w:val="002170E8"/>
    <w:rsid w:val="00217818"/>
    <w:rsid w:val="002223FC"/>
    <w:rsid w:val="00222AA9"/>
    <w:rsid w:val="00222FBF"/>
    <w:rsid w:val="0022384A"/>
    <w:rsid w:val="00223AB5"/>
    <w:rsid w:val="0022412F"/>
    <w:rsid w:val="002245E1"/>
    <w:rsid w:val="00225890"/>
    <w:rsid w:val="00225933"/>
    <w:rsid w:val="00225FE1"/>
    <w:rsid w:val="002264EA"/>
    <w:rsid w:val="00227780"/>
    <w:rsid w:val="002277BD"/>
    <w:rsid w:val="0022784E"/>
    <w:rsid w:val="00227F37"/>
    <w:rsid w:val="00230FDB"/>
    <w:rsid w:val="002312C8"/>
    <w:rsid w:val="00231EDE"/>
    <w:rsid w:val="0023223B"/>
    <w:rsid w:val="00232485"/>
    <w:rsid w:val="00233AAD"/>
    <w:rsid w:val="002347B9"/>
    <w:rsid w:val="00234FAB"/>
    <w:rsid w:val="002367B3"/>
    <w:rsid w:val="0023728C"/>
    <w:rsid w:val="0023760B"/>
    <w:rsid w:val="00237ED1"/>
    <w:rsid w:val="002400AD"/>
    <w:rsid w:val="00242645"/>
    <w:rsid w:val="0024357B"/>
    <w:rsid w:val="002439E8"/>
    <w:rsid w:val="00244833"/>
    <w:rsid w:val="002448A9"/>
    <w:rsid w:val="00244965"/>
    <w:rsid w:val="00244C16"/>
    <w:rsid w:val="002451CA"/>
    <w:rsid w:val="00245783"/>
    <w:rsid w:val="00245B02"/>
    <w:rsid w:val="002463A9"/>
    <w:rsid w:val="00246BFF"/>
    <w:rsid w:val="00247B3A"/>
    <w:rsid w:val="0025099D"/>
    <w:rsid w:val="00251FE3"/>
    <w:rsid w:val="002542B4"/>
    <w:rsid w:val="00260DB1"/>
    <w:rsid w:val="002615B6"/>
    <w:rsid w:val="00261B59"/>
    <w:rsid w:val="00262003"/>
    <w:rsid w:val="00262728"/>
    <w:rsid w:val="0026339C"/>
    <w:rsid w:val="00264B6C"/>
    <w:rsid w:val="00265491"/>
    <w:rsid w:val="002654E3"/>
    <w:rsid w:val="0026553E"/>
    <w:rsid w:val="00265840"/>
    <w:rsid w:val="0026755D"/>
    <w:rsid w:val="002700D6"/>
    <w:rsid w:val="00270786"/>
    <w:rsid w:val="00270B33"/>
    <w:rsid w:val="00271215"/>
    <w:rsid w:val="00272589"/>
    <w:rsid w:val="00272DDC"/>
    <w:rsid w:val="00272FB2"/>
    <w:rsid w:val="00273E61"/>
    <w:rsid w:val="00274CD4"/>
    <w:rsid w:val="002756CF"/>
    <w:rsid w:val="00276063"/>
    <w:rsid w:val="002771F1"/>
    <w:rsid w:val="00277916"/>
    <w:rsid w:val="00280851"/>
    <w:rsid w:val="00280A1A"/>
    <w:rsid w:val="00281069"/>
    <w:rsid w:val="00281970"/>
    <w:rsid w:val="00281CB5"/>
    <w:rsid w:val="00281E46"/>
    <w:rsid w:val="002825FA"/>
    <w:rsid w:val="00283398"/>
    <w:rsid w:val="00284133"/>
    <w:rsid w:val="002854B5"/>
    <w:rsid w:val="00285D82"/>
    <w:rsid w:val="002860C9"/>
    <w:rsid w:val="00287553"/>
    <w:rsid w:val="00287887"/>
    <w:rsid w:val="002901E7"/>
    <w:rsid w:val="00290FD2"/>
    <w:rsid w:val="00291BB3"/>
    <w:rsid w:val="0029221F"/>
    <w:rsid w:val="0029252E"/>
    <w:rsid w:val="00292676"/>
    <w:rsid w:val="00293CA3"/>
    <w:rsid w:val="00294087"/>
    <w:rsid w:val="0029543F"/>
    <w:rsid w:val="00296AE1"/>
    <w:rsid w:val="00296ECD"/>
    <w:rsid w:val="002978AC"/>
    <w:rsid w:val="002A07F8"/>
    <w:rsid w:val="002A1251"/>
    <w:rsid w:val="002A1315"/>
    <w:rsid w:val="002A1E3D"/>
    <w:rsid w:val="002A20A9"/>
    <w:rsid w:val="002A25E3"/>
    <w:rsid w:val="002A2802"/>
    <w:rsid w:val="002A2C5E"/>
    <w:rsid w:val="002A32BE"/>
    <w:rsid w:val="002A3790"/>
    <w:rsid w:val="002A461B"/>
    <w:rsid w:val="002A4F6D"/>
    <w:rsid w:val="002A5038"/>
    <w:rsid w:val="002A5953"/>
    <w:rsid w:val="002A5C95"/>
    <w:rsid w:val="002A5ECB"/>
    <w:rsid w:val="002A65EE"/>
    <w:rsid w:val="002A7559"/>
    <w:rsid w:val="002A7FCB"/>
    <w:rsid w:val="002B067D"/>
    <w:rsid w:val="002B11B5"/>
    <w:rsid w:val="002B19FD"/>
    <w:rsid w:val="002B3AA5"/>
    <w:rsid w:val="002B3C2B"/>
    <w:rsid w:val="002B3D11"/>
    <w:rsid w:val="002B6AC9"/>
    <w:rsid w:val="002B7804"/>
    <w:rsid w:val="002B7E1E"/>
    <w:rsid w:val="002C0395"/>
    <w:rsid w:val="002C1021"/>
    <w:rsid w:val="002C1E19"/>
    <w:rsid w:val="002C3277"/>
    <w:rsid w:val="002C3740"/>
    <w:rsid w:val="002C3A85"/>
    <w:rsid w:val="002C3A9D"/>
    <w:rsid w:val="002C3D63"/>
    <w:rsid w:val="002C3EE6"/>
    <w:rsid w:val="002C4209"/>
    <w:rsid w:val="002C4225"/>
    <w:rsid w:val="002C4D18"/>
    <w:rsid w:val="002C4FEF"/>
    <w:rsid w:val="002C5707"/>
    <w:rsid w:val="002C5781"/>
    <w:rsid w:val="002C60D8"/>
    <w:rsid w:val="002C6F6B"/>
    <w:rsid w:val="002C7414"/>
    <w:rsid w:val="002C7A10"/>
    <w:rsid w:val="002D0CEB"/>
    <w:rsid w:val="002D130C"/>
    <w:rsid w:val="002D1351"/>
    <w:rsid w:val="002D6596"/>
    <w:rsid w:val="002D6CE3"/>
    <w:rsid w:val="002D6FB4"/>
    <w:rsid w:val="002D7B71"/>
    <w:rsid w:val="002E0741"/>
    <w:rsid w:val="002E0DE0"/>
    <w:rsid w:val="002E189B"/>
    <w:rsid w:val="002E2142"/>
    <w:rsid w:val="002E3C9C"/>
    <w:rsid w:val="002E5348"/>
    <w:rsid w:val="002E58A0"/>
    <w:rsid w:val="002E6899"/>
    <w:rsid w:val="002E6C92"/>
    <w:rsid w:val="002E76DA"/>
    <w:rsid w:val="002E7DDD"/>
    <w:rsid w:val="002F04E1"/>
    <w:rsid w:val="002F0B15"/>
    <w:rsid w:val="002F27A9"/>
    <w:rsid w:val="002F3158"/>
    <w:rsid w:val="002F3471"/>
    <w:rsid w:val="002F36BD"/>
    <w:rsid w:val="002F38B1"/>
    <w:rsid w:val="002F3A35"/>
    <w:rsid w:val="002F43A3"/>
    <w:rsid w:val="002F45ED"/>
    <w:rsid w:val="002F4941"/>
    <w:rsid w:val="002F4CF1"/>
    <w:rsid w:val="002F5568"/>
    <w:rsid w:val="002F57BD"/>
    <w:rsid w:val="002F63FD"/>
    <w:rsid w:val="003003A3"/>
    <w:rsid w:val="00300805"/>
    <w:rsid w:val="00300F49"/>
    <w:rsid w:val="00300FF1"/>
    <w:rsid w:val="00302976"/>
    <w:rsid w:val="00303382"/>
    <w:rsid w:val="003034B0"/>
    <w:rsid w:val="00303ADF"/>
    <w:rsid w:val="00304209"/>
    <w:rsid w:val="00304EF3"/>
    <w:rsid w:val="0030640F"/>
    <w:rsid w:val="003067D3"/>
    <w:rsid w:val="00306916"/>
    <w:rsid w:val="00306E7A"/>
    <w:rsid w:val="00306F5E"/>
    <w:rsid w:val="003077E1"/>
    <w:rsid w:val="00307CCA"/>
    <w:rsid w:val="00307F38"/>
    <w:rsid w:val="003106CB"/>
    <w:rsid w:val="003107DA"/>
    <w:rsid w:val="003108A5"/>
    <w:rsid w:val="00310ADF"/>
    <w:rsid w:val="00311071"/>
    <w:rsid w:val="00311130"/>
    <w:rsid w:val="0031186E"/>
    <w:rsid w:val="00311917"/>
    <w:rsid w:val="00313009"/>
    <w:rsid w:val="00313C7F"/>
    <w:rsid w:val="003142EA"/>
    <w:rsid w:val="00314350"/>
    <w:rsid w:val="0031449D"/>
    <w:rsid w:val="00315B1D"/>
    <w:rsid w:val="00315CEB"/>
    <w:rsid w:val="00316CCE"/>
    <w:rsid w:val="00317266"/>
    <w:rsid w:val="00317368"/>
    <w:rsid w:val="003174AE"/>
    <w:rsid w:val="003178F6"/>
    <w:rsid w:val="00317F32"/>
    <w:rsid w:val="00320259"/>
    <w:rsid w:val="00320441"/>
    <w:rsid w:val="003208B5"/>
    <w:rsid w:val="00320CF1"/>
    <w:rsid w:val="00320DA0"/>
    <w:rsid w:val="003212CE"/>
    <w:rsid w:val="0032153A"/>
    <w:rsid w:val="00321D5C"/>
    <w:rsid w:val="003220A7"/>
    <w:rsid w:val="00322540"/>
    <w:rsid w:val="0032279C"/>
    <w:rsid w:val="00322E97"/>
    <w:rsid w:val="00323F64"/>
    <w:rsid w:val="00325E37"/>
    <w:rsid w:val="0032620D"/>
    <w:rsid w:val="003264C2"/>
    <w:rsid w:val="00327FF6"/>
    <w:rsid w:val="00330720"/>
    <w:rsid w:val="00331437"/>
    <w:rsid w:val="003339BC"/>
    <w:rsid w:val="003364A3"/>
    <w:rsid w:val="0033764C"/>
    <w:rsid w:val="0034036C"/>
    <w:rsid w:val="00341B7B"/>
    <w:rsid w:val="00341B8D"/>
    <w:rsid w:val="00342125"/>
    <w:rsid w:val="00342193"/>
    <w:rsid w:val="0034230A"/>
    <w:rsid w:val="003425DC"/>
    <w:rsid w:val="00342F31"/>
    <w:rsid w:val="00343103"/>
    <w:rsid w:val="00343206"/>
    <w:rsid w:val="003437E7"/>
    <w:rsid w:val="00345CD2"/>
    <w:rsid w:val="003466C9"/>
    <w:rsid w:val="00346C83"/>
    <w:rsid w:val="00350D33"/>
    <w:rsid w:val="0035189A"/>
    <w:rsid w:val="00351AA7"/>
    <w:rsid w:val="00351F73"/>
    <w:rsid w:val="00352174"/>
    <w:rsid w:val="003521C3"/>
    <w:rsid w:val="003523C4"/>
    <w:rsid w:val="0035304B"/>
    <w:rsid w:val="00353145"/>
    <w:rsid w:val="00353B53"/>
    <w:rsid w:val="00354F25"/>
    <w:rsid w:val="00355288"/>
    <w:rsid w:val="00355F21"/>
    <w:rsid w:val="00357678"/>
    <w:rsid w:val="00360D41"/>
    <w:rsid w:val="00361B7A"/>
    <w:rsid w:val="00361E4E"/>
    <w:rsid w:val="003625A2"/>
    <w:rsid w:val="003642CE"/>
    <w:rsid w:val="00364622"/>
    <w:rsid w:val="003647F7"/>
    <w:rsid w:val="00364DDF"/>
    <w:rsid w:val="003660D4"/>
    <w:rsid w:val="00367207"/>
    <w:rsid w:val="00370709"/>
    <w:rsid w:val="00370E23"/>
    <w:rsid w:val="00371B78"/>
    <w:rsid w:val="00372A5E"/>
    <w:rsid w:val="003735FD"/>
    <w:rsid w:val="003736CC"/>
    <w:rsid w:val="00373F11"/>
    <w:rsid w:val="00373F5D"/>
    <w:rsid w:val="00374BFA"/>
    <w:rsid w:val="0038063A"/>
    <w:rsid w:val="00380AAF"/>
    <w:rsid w:val="00381AFC"/>
    <w:rsid w:val="00381D55"/>
    <w:rsid w:val="00382EEA"/>
    <w:rsid w:val="0038314E"/>
    <w:rsid w:val="0038323C"/>
    <w:rsid w:val="003833D1"/>
    <w:rsid w:val="00383D7F"/>
    <w:rsid w:val="00383E2A"/>
    <w:rsid w:val="003844EB"/>
    <w:rsid w:val="00384AD3"/>
    <w:rsid w:val="00385C87"/>
    <w:rsid w:val="003861A5"/>
    <w:rsid w:val="00386A7C"/>
    <w:rsid w:val="00386FB0"/>
    <w:rsid w:val="003878FB"/>
    <w:rsid w:val="00387D36"/>
    <w:rsid w:val="003905C0"/>
    <w:rsid w:val="0039070B"/>
    <w:rsid w:val="00391BF2"/>
    <w:rsid w:val="00391E3D"/>
    <w:rsid w:val="00392024"/>
    <w:rsid w:val="003926EE"/>
    <w:rsid w:val="00393055"/>
    <w:rsid w:val="0039324A"/>
    <w:rsid w:val="00393D44"/>
    <w:rsid w:val="003940B0"/>
    <w:rsid w:val="0039458B"/>
    <w:rsid w:val="003949A1"/>
    <w:rsid w:val="0039544A"/>
    <w:rsid w:val="0039576F"/>
    <w:rsid w:val="00395DAF"/>
    <w:rsid w:val="00396843"/>
    <w:rsid w:val="00396A28"/>
    <w:rsid w:val="00396ABA"/>
    <w:rsid w:val="003974D7"/>
    <w:rsid w:val="003A1F12"/>
    <w:rsid w:val="003A2032"/>
    <w:rsid w:val="003A2295"/>
    <w:rsid w:val="003A30CF"/>
    <w:rsid w:val="003A3729"/>
    <w:rsid w:val="003A4326"/>
    <w:rsid w:val="003A49FB"/>
    <w:rsid w:val="003A4ABE"/>
    <w:rsid w:val="003A54BF"/>
    <w:rsid w:val="003A71AD"/>
    <w:rsid w:val="003A7D09"/>
    <w:rsid w:val="003B0CE9"/>
    <w:rsid w:val="003B0FAE"/>
    <w:rsid w:val="003B128F"/>
    <w:rsid w:val="003B15A2"/>
    <w:rsid w:val="003B1AAA"/>
    <w:rsid w:val="003B26E4"/>
    <w:rsid w:val="003B2B43"/>
    <w:rsid w:val="003B2D1C"/>
    <w:rsid w:val="003B2DDE"/>
    <w:rsid w:val="003B410D"/>
    <w:rsid w:val="003B48A5"/>
    <w:rsid w:val="003B6448"/>
    <w:rsid w:val="003B65AA"/>
    <w:rsid w:val="003B6DF2"/>
    <w:rsid w:val="003B70B5"/>
    <w:rsid w:val="003B7381"/>
    <w:rsid w:val="003B76EA"/>
    <w:rsid w:val="003C1BDD"/>
    <w:rsid w:val="003C1CCD"/>
    <w:rsid w:val="003C4448"/>
    <w:rsid w:val="003C4A89"/>
    <w:rsid w:val="003C5B98"/>
    <w:rsid w:val="003C6850"/>
    <w:rsid w:val="003C6CBD"/>
    <w:rsid w:val="003C786F"/>
    <w:rsid w:val="003C79C5"/>
    <w:rsid w:val="003D10AA"/>
    <w:rsid w:val="003D149C"/>
    <w:rsid w:val="003D14CB"/>
    <w:rsid w:val="003D23CB"/>
    <w:rsid w:val="003D3011"/>
    <w:rsid w:val="003D3727"/>
    <w:rsid w:val="003D3DCC"/>
    <w:rsid w:val="003D5973"/>
    <w:rsid w:val="003D6676"/>
    <w:rsid w:val="003D6EE0"/>
    <w:rsid w:val="003D71A1"/>
    <w:rsid w:val="003D768D"/>
    <w:rsid w:val="003D7F7D"/>
    <w:rsid w:val="003E0053"/>
    <w:rsid w:val="003E04A0"/>
    <w:rsid w:val="003E348B"/>
    <w:rsid w:val="003E530F"/>
    <w:rsid w:val="003E604C"/>
    <w:rsid w:val="003E60D0"/>
    <w:rsid w:val="003E69E8"/>
    <w:rsid w:val="003E7474"/>
    <w:rsid w:val="003F2BBA"/>
    <w:rsid w:val="003F30C8"/>
    <w:rsid w:val="003F4A96"/>
    <w:rsid w:val="003F4B0A"/>
    <w:rsid w:val="003F5384"/>
    <w:rsid w:val="003F5DAF"/>
    <w:rsid w:val="003F63ED"/>
    <w:rsid w:val="003F64C9"/>
    <w:rsid w:val="003F7AC4"/>
    <w:rsid w:val="003F7D6D"/>
    <w:rsid w:val="004005F4"/>
    <w:rsid w:val="0040271D"/>
    <w:rsid w:val="0040300E"/>
    <w:rsid w:val="0040319B"/>
    <w:rsid w:val="00404438"/>
    <w:rsid w:val="0040455A"/>
    <w:rsid w:val="00404C24"/>
    <w:rsid w:val="0040580D"/>
    <w:rsid w:val="00405DB4"/>
    <w:rsid w:val="004062D5"/>
    <w:rsid w:val="0040768C"/>
    <w:rsid w:val="004079EC"/>
    <w:rsid w:val="00407D19"/>
    <w:rsid w:val="00410861"/>
    <w:rsid w:val="00410E57"/>
    <w:rsid w:val="004122AB"/>
    <w:rsid w:val="0041238A"/>
    <w:rsid w:val="00412AEE"/>
    <w:rsid w:val="004131B3"/>
    <w:rsid w:val="00413C99"/>
    <w:rsid w:val="004154FF"/>
    <w:rsid w:val="00416ADD"/>
    <w:rsid w:val="00417B6C"/>
    <w:rsid w:val="00420138"/>
    <w:rsid w:val="00420AC1"/>
    <w:rsid w:val="00422864"/>
    <w:rsid w:val="00422A66"/>
    <w:rsid w:val="00424D66"/>
    <w:rsid w:val="00425A11"/>
    <w:rsid w:val="00425A9F"/>
    <w:rsid w:val="00426A15"/>
    <w:rsid w:val="0042708A"/>
    <w:rsid w:val="004270FF"/>
    <w:rsid w:val="00430F95"/>
    <w:rsid w:val="00432CCD"/>
    <w:rsid w:val="00434819"/>
    <w:rsid w:val="004349F4"/>
    <w:rsid w:val="00435674"/>
    <w:rsid w:val="00435805"/>
    <w:rsid w:val="004362A1"/>
    <w:rsid w:val="00437915"/>
    <w:rsid w:val="00440A60"/>
    <w:rsid w:val="004420A5"/>
    <w:rsid w:val="00442202"/>
    <w:rsid w:val="00442242"/>
    <w:rsid w:val="0044275A"/>
    <w:rsid w:val="004434D7"/>
    <w:rsid w:val="00443508"/>
    <w:rsid w:val="00443ADA"/>
    <w:rsid w:val="00444712"/>
    <w:rsid w:val="004449E7"/>
    <w:rsid w:val="004451DF"/>
    <w:rsid w:val="00445987"/>
    <w:rsid w:val="00446844"/>
    <w:rsid w:val="004502AB"/>
    <w:rsid w:val="004505B3"/>
    <w:rsid w:val="0045242A"/>
    <w:rsid w:val="004527D6"/>
    <w:rsid w:val="00452EB4"/>
    <w:rsid w:val="00454338"/>
    <w:rsid w:val="00454EA7"/>
    <w:rsid w:val="0045509C"/>
    <w:rsid w:val="0045696C"/>
    <w:rsid w:val="004569F5"/>
    <w:rsid w:val="00456EC7"/>
    <w:rsid w:val="004600A7"/>
    <w:rsid w:val="00461BE9"/>
    <w:rsid w:val="00461E76"/>
    <w:rsid w:val="004623F1"/>
    <w:rsid w:val="004626E5"/>
    <w:rsid w:val="004629DA"/>
    <w:rsid w:val="00462E34"/>
    <w:rsid w:val="00462E6A"/>
    <w:rsid w:val="00463319"/>
    <w:rsid w:val="00463985"/>
    <w:rsid w:val="00464DFA"/>
    <w:rsid w:val="00466D86"/>
    <w:rsid w:val="004675D8"/>
    <w:rsid w:val="00467B04"/>
    <w:rsid w:val="00471071"/>
    <w:rsid w:val="004726CB"/>
    <w:rsid w:val="00472964"/>
    <w:rsid w:val="00477212"/>
    <w:rsid w:val="00477A0B"/>
    <w:rsid w:val="00480175"/>
    <w:rsid w:val="00482CC6"/>
    <w:rsid w:val="00483C7F"/>
    <w:rsid w:val="00484A58"/>
    <w:rsid w:val="00485106"/>
    <w:rsid w:val="00485BE2"/>
    <w:rsid w:val="00487D28"/>
    <w:rsid w:val="00490CDC"/>
    <w:rsid w:val="0049245C"/>
    <w:rsid w:val="0049292C"/>
    <w:rsid w:val="00493B58"/>
    <w:rsid w:val="00494830"/>
    <w:rsid w:val="00495AE9"/>
    <w:rsid w:val="00495BB9"/>
    <w:rsid w:val="00495FC2"/>
    <w:rsid w:val="00496BF6"/>
    <w:rsid w:val="00496CDC"/>
    <w:rsid w:val="004A04C1"/>
    <w:rsid w:val="004A148A"/>
    <w:rsid w:val="004A2935"/>
    <w:rsid w:val="004A3D11"/>
    <w:rsid w:val="004A7262"/>
    <w:rsid w:val="004A77DB"/>
    <w:rsid w:val="004B1E1F"/>
    <w:rsid w:val="004B2A1C"/>
    <w:rsid w:val="004B2E6F"/>
    <w:rsid w:val="004B2FBD"/>
    <w:rsid w:val="004B59A3"/>
    <w:rsid w:val="004B5F7E"/>
    <w:rsid w:val="004B680D"/>
    <w:rsid w:val="004B7926"/>
    <w:rsid w:val="004C03DD"/>
    <w:rsid w:val="004C08FF"/>
    <w:rsid w:val="004C19F4"/>
    <w:rsid w:val="004C1D68"/>
    <w:rsid w:val="004C1F57"/>
    <w:rsid w:val="004C2209"/>
    <w:rsid w:val="004C31A2"/>
    <w:rsid w:val="004C4F28"/>
    <w:rsid w:val="004C5269"/>
    <w:rsid w:val="004C529C"/>
    <w:rsid w:val="004C6A5A"/>
    <w:rsid w:val="004C6AB6"/>
    <w:rsid w:val="004C752D"/>
    <w:rsid w:val="004D00AA"/>
    <w:rsid w:val="004D2494"/>
    <w:rsid w:val="004D3382"/>
    <w:rsid w:val="004D5381"/>
    <w:rsid w:val="004D5A70"/>
    <w:rsid w:val="004D5FEB"/>
    <w:rsid w:val="004D6D3D"/>
    <w:rsid w:val="004D6E0B"/>
    <w:rsid w:val="004D6E21"/>
    <w:rsid w:val="004E0F9D"/>
    <w:rsid w:val="004E121E"/>
    <w:rsid w:val="004E2387"/>
    <w:rsid w:val="004E3297"/>
    <w:rsid w:val="004E33A9"/>
    <w:rsid w:val="004E3976"/>
    <w:rsid w:val="004E4B0C"/>
    <w:rsid w:val="004E4E61"/>
    <w:rsid w:val="004E61AC"/>
    <w:rsid w:val="004E69F2"/>
    <w:rsid w:val="004E6D1C"/>
    <w:rsid w:val="004F04F4"/>
    <w:rsid w:val="004F17B0"/>
    <w:rsid w:val="004F181E"/>
    <w:rsid w:val="004F1D28"/>
    <w:rsid w:val="004F1DBA"/>
    <w:rsid w:val="004F5154"/>
    <w:rsid w:val="00500146"/>
    <w:rsid w:val="00500169"/>
    <w:rsid w:val="00501760"/>
    <w:rsid w:val="00501C12"/>
    <w:rsid w:val="00501CEC"/>
    <w:rsid w:val="005034E0"/>
    <w:rsid w:val="00503DE0"/>
    <w:rsid w:val="0050410A"/>
    <w:rsid w:val="00504F97"/>
    <w:rsid w:val="0050551A"/>
    <w:rsid w:val="00505942"/>
    <w:rsid w:val="0050664D"/>
    <w:rsid w:val="005073B2"/>
    <w:rsid w:val="00510219"/>
    <w:rsid w:val="005131D7"/>
    <w:rsid w:val="0051395C"/>
    <w:rsid w:val="00513F1F"/>
    <w:rsid w:val="005143AF"/>
    <w:rsid w:val="0051588E"/>
    <w:rsid w:val="0052177C"/>
    <w:rsid w:val="005221A0"/>
    <w:rsid w:val="00522A19"/>
    <w:rsid w:val="00523051"/>
    <w:rsid w:val="005249C4"/>
    <w:rsid w:val="00524D64"/>
    <w:rsid w:val="00525289"/>
    <w:rsid w:val="00526358"/>
    <w:rsid w:val="00527123"/>
    <w:rsid w:val="0052745E"/>
    <w:rsid w:val="00527A0E"/>
    <w:rsid w:val="005301F4"/>
    <w:rsid w:val="00530EC3"/>
    <w:rsid w:val="0053317B"/>
    <w:rsid w:val="005338CB"/>
    <w:rsid w:val="00533F54"/>
    <w:rsid w:val="00534B65"/>
    <w:rsid w:val="005352C8"/>
    <w:rsid w:val="00536E6C"/>
    <w:rsid w:val="005443F5"/>
    <w:rsid w:val="0054571B"/>
    <w:rsid w:val="00545944"/>
    <w:rsid w:val="0054596E"/>
    <w:rsid w:val="00545F85"/>
    <w:rsid w:val="00546545"/>
    <w:rsid w:val="00546971"/>
    <w:rsid w:val="00546DE4"/>
    <w:rsid w:val="00547CFB"/>
    <w:rsid w:val="0055008A"/>
    <w:rsid w:val="0055368D"/>
    <w:rsid w:val="00554554"/>
    <w:rsid w:val="005547E1"/>
    <w:rsid w:val="00554FDE"/>
    <w:rsid w:val="00555D7D"/>
    <w:rsid w:val="00556BC8"/>
    <w:rsid w:val="005579AA"/>
    <w:rsid w:val="005600FE"/>
    <w:rsid w:val="00560983"/>
    <w:rsid w:val="00560BAB"/>
    <w:rsid w:val="00561419"/>
    <w:rsid w:val="00562603"/>
    <w:rsid w:val="00564CE3"/>
    <w:rsid w:val="00566F2C"/>
    <w:rsid w:val="00567ADD"/>
    <w:rsid w:val="00567B03"/>
    <w:rsid w:val="00567ED5"/>
    <w:rsid w:val="00570125"/>
    <w:rsid w:val="005710F7"/>
    <w:rsid w:val="005714BE"/>
    <w:rsid w:val="00571C74"/>
    <w:rsid w:val="005730A0"/>
    <w:rsid w:val="00573DC1"/>
    <w:rsid w:val="00575348"/>
    <w:rsid w:val="00575565"/>
    <w:rsid w:val="00575EB2"/>
    <w:rsid w:val="00576375"/>
    <w:rsid w:val="00576A2A"/>
    <w:rsid w:val="00576B70"/>
    <w:rsid w:val="005770A6"/>
    <w:rsid w:val="005773E7"/>
    <w:rsid w:val="00580702"/>
    <w:rsid w:val="00581094"/>
    <w:rsid w:val="00583098"/>
    <w:rsid w:val="00584686"/>
    <w:rsid w:val="0058468E"/>
    <w:rsid w:val="00585D3C"/>
    <w:rsid w:val="00590333"/>
    <w:rsid w:val="0059033B"/>
    <w:rsid w:val="005908E2"/>
    <w:rsid w:val="005919F9"/>
    <w:rsid w:val="00592927"/>
    <w:rsid w:val="005929B0"/>
    <w:rsid w:val="005929CA"/>
    <w:rsid w:val="00593718"/>
    <w:rsid w:val="00594657"/>
    <w:rsid w:val="005955EA"/>
    <w:rsid w:val="005959CE"/>
    <w:rsid w:val="0059601F"/>
    <w:rsid w:val="005960C7"/>
    <w:rsid w:val="005960F3"/>
    <w:rsid w:val="00596142"/>
    <w:rsid w:val="00596674"/>
    <w:rsid w:val="005A07CA"/>
    <w:rsid w:val="005A094E"/>
    <w:rsid w:val="005A0B86"/>
    <w:rsid w:val="005A3347"/>
    <w:rsid w:val="005A3510"/>
    <w:rsid w:val="005A3576"/>
    <w:rsid w:val="005A3A99"/>
    <w:rsid w:val="005A3F61"/>
    <w:rsid w:val="005A4108"/>
    <w:rsid w:val="005A592E"/>
    <w:rsid w:val="005A6734"/>
    <w:rsid w:val="005B0DD1"/>
    <w:rsid w:val="005B0E63"/>
    <w:rsid w:val="005B151A"/>
    <w:rsid w:val="005B1527"/>
    <w:rsid w:val="005B1896"/>
    <w:rsid w:val="005B18D3"/>
    <w:rsid w:val="005B2767"/>
    <w:rsid w:val="005B3075"/>
    <w:rsid w:val="005B316A"/>
    <w:rsid w:val="005B519A"/>
    <w:rsid w:val="005B51EE"/>
    <w:rsid w:val="005B600E"/>
    <w:rsid w:val="005B61C8"/>
    <w:rsid w:val="005B7098"/>
    <w:rsid w:val="005C0783"/>
    <w:rsid w:val="005C13CA"/>
    <w:rsid w:val="005C2E78"/>
    <w:rsid w:val="005C56C4"/>
    <w:rsid w:val="005C5C02"/>
    <w:rsid w:val="005C63F1"/>
    <w:rsid w:val="005C671E"/>
    <w:rsid w:val="005C68A1"/>
    <w:rsid w:val="005C6A4A"/>
    <w:rsid w:val="005C7256"/>
    <w:rsid w:val="005C754E"/>
    <w:rsid w:val="005D113B"/>
    <w:rsid w:val="005D2241"/>
    <w:rsid w:val="005D2245"/>
    <w:rsid w:val="005D24C0"/>
    <w:rsid w:val="005D30F5"/>
    <w:rsid w:val="005D3F13"/>
    <w:rsid w:val="005D5036"/>
    <w:rsid w:val="005D547E"/>
    <w:rsid w:val="005D5849"/>
    <w:rsid w:val="005D633F"/>
    <w:rsid w:val="005D64C1"/>
    <w:rsid w:val="005D764A"/>
    <w:rsid w:val="005D7E1A"/>
    <w:rsid w:val="005E015B"/>
    <w:rsid w:val="005E0461"/>
    <w:rsid w:val="005E1A0E"/>
    <w:rsid w:val="005E2CA1"/>
    <w:rsid w:val="005E3A7B"/>
    <w:rsid w:val="005E404A"/>
    <w:rsid w:val="005E4674"/>
    <w:rsid w:val="005E5A73"/>
    <w:rsid w:val="005E5AA4"/>
    <w:rsid w:val="005E5DF4"/>
    <w:rsid w:val="005E69A0"/>
    <w:rsid w:val="005E6A53"/>
    <w:rsid w:val="005E6E0C"/>
    <w:rsid w:val="005F0906"/>
    <w:rsid w:val="005F0B2A"/>
    <w:rsid w:val="005F0D2D"/>
    <w:rsid w:val="005F2067"/>
    <w:rsid w:val="005F3730"/>
    <w:rsid w:val="005F39EC"/>
    <w:rsid w:val="005F402B"/>
    <w:rsid w:val="005F4696"/>
    <w:rsid w:val="005F4FD2"/>
    <w:rsid w:val="005F7279"/>
    <w:rsid w:val="006000CD"/>
    <w:rsid w:val="00600EA2"/>
    <w:rsid w:val="00601D21"/>
    <w:rsid w:val="006026B4"/>
    <w:rsid w:val="0060296D"/>
    <w:rsid w:val="00602D32"/>
    <w:rsid w:val="00605E1D"/>
    <w:rsid w:val="00607DA2"/>
    <w:rsid w:val="00611161"/>
    <w:rsid w:val="00611DF8"/>
    <w:rsid w:val="0061251F"/>
    <w:rsid w:val="00612FF1"/>
    <w:rsid w:val="0061308C"/>
    <w:rsid w:val="0061471C"/>
    <w:rsid w:val="00614856"/>
    <w:rsid w:val="00615066"/>
    <w:rsid w:val="00615243"/>
    <w:rsid w:val="00615263"/>
    <w:rsid w:val="006152B2"/>
    <w:rsid w:val="006154A6"/>
    <w:rsid w:val="00615EE4"/>
    <w:rsid w:val="00616596"/>
    <w:rsid w:val="00617FBB"/>
    <w:rsid w:val="0062001D"/>
    <w:rsid w:val="00620353"/>
    <w:rsid w:val="00620494"/>
    <w:rsid w:val="006213C5"/>
    <w:rsid w:val="00622DB0"/>
    <w:rsid w:val="006237C7"/>
    <w:rsid w:val="00623B4B"/>
    <w:rsid w:val="00625F27"/>
    <w:rsid w:val="006278E4"/>
    <w:rsid w:val="00627975"/>
    <w:rsid w:val="006301E7"/>
    <w:rsid w:val="00631898"/>
    <w:rsid w:val="00631A3E"/>
    <w:rsid w:val="00631AAA"/>
    <w:rsid w:val="00633EF5"/>
    <w:rsid w:val="00633F7F"/>
    <w:rsid w:val="0063423B"/>
    <w:rsid w:val="00634644"/>
    <w:rsid w:val="006360FB"/>
    <w:rsid w:val="0063701A"/>
    <w:rsid w:val="00637577"/>
    <w:rsid w:val="00637EB3"/>
    <w:rsid w:val="0064081B"/>
    <w:rsid w:val="00641550"/>
    <w:rsid w:val="00642626"/>
    <w:rsid w:val="00643DFB"/>
    <w:rsid w:val="006444F7"/>
    <w:rsid w:val="00644559"/>
    <w:rsid w:val="00644BC7"/>
    <w:rsid w:val="0064503D"/>
    <w:rsid w:val="006453B9"/>
    <w:rsid w:val="006461DD"/>
    <w:rsid w:val="00646C0B"/>
    <w:rsid w:val="00646CBF"/>
    <w:rsid w:val="0064724F"/>
    <w:rsid w:val="0065054F"/>
    <w:rsid w:val="00650912"/>
    <w:rsid w:val="00650C62"/>
    <w:rsid w:val="006542CF"/>
    <w:rsid w:val="00654F96"/>
    <w:rsid w:val="00655EE8"/>
    <w:rsid w:val="00656E95"/>
    <w:rsid w:val="00657ADB"/>
    <w:rsid w:val="0066079C"/>
    <w:rsid w:val="006616A9"/>
    <w:rsid w:val="006619CB"/>
    <w:rsid w:val="00661E0D"/>
    <w:rsid w:val="00662686"/>
    <w:rsid w:val="006635B9"/>
    <w:rsid w:val="00663C0F"/>
    <w:rsid w:val="00664270"/>
    <w:rsid w:val="00664DE9"/>
    <w:rsid w:val="00665CB3"/>
    <w:rsid w:val="0066660A"/>
    <w:rsid w:val="00666FED"/>
    <w:rsid w:val="00667600"/>
    <w:rsid w:val="00670185"/>
    <w:rsid w:val="006742FA"/>
    <w:rsid w:val="006742FF"/>
    <w:rsid w:val="006747D0"/>
    <w:rsid w:val="00674A9E"/>
    <w:rsid w:val="006754AB"/>
    <w:rsid w:val="00675516"/>
    <w:rsid w:val="00675739"/>
    <w:rsid w:val="006764C1"/>
    <w:rsid w:val="0067787E"/>
    <w:rsid w:val="00677FD2"/>
    <w:rsid w:val="00681C4F"/>
    <w:rsid w:val="00685959"/>
    <w:rsid w:val="00686842"/>
    <w:rsid w:val="00686924"/>
    <w:rsid w:val="00687C8A"/>
    <w:rsid w:val="00690793"/>
    <w:rsid w:val="006908B9"/>
    <w:rsid w:val="00690EB0"/>
    <w:rsid w:val="0069189D"/>
    <w:rsid w:val="006922FA"/>
    <w:rsid w:val="00692A59"/>
    <w:rsid w:val="00692AAF"/>
    <w:rsid w:val="00693417"/>
    <w:rsid w:val="006958D7"/>
    <w:rsid w:val="00695FE1"/>
    <w:rsid w:val="0069600B"/>
    <w:rsid w:val="00697116"/>
    <w:rsid w:val="00697C5D"/>
    <w:rsid w:val="006A14F4"/>
    <w:rsid w:val="006A2382"/>
    <w:rsid w:val="006A283A"/>
    <w:rsid w:val="006A2C7B"/>
    <w:rsid w:val="006A3251"/>
    <w:rsid w:val="006A3507"/>
    <w:rsid w:val="006A3AB6"/>
    <w:rsid w:val="006A4174"/>
    <w:rsid w:val="006A4929"/>
    <w:rsid w:val="006A5CBA"/>
    <w:rsid w:val="006A6440"/>
    <w:rsid w:val="006A68A9"/>
    <w:rsid w:val="006A7579"/>
    <w:rsid w:val="006A7CF5"/>
    <w:rsid w:val="006B1232"/>
    <w:rsid w:val="006B173F"/>
    <w:rsid w:val="006B21AA"/>
    <w:rsid w:val="006B247B"/>
    <w:rsid w:val="006B271F"/>
    <w:rsid w:val="006B30BB"/>
    <w:rsid w:val="006B31B9"/>
    <w:rsid w:val="006B3E3E"/>
    <w:rsid w:val="006B488E"/>
    <w:rsid w:val="006B7158"/>
    <w:rsid w:val="006C011A"/>
    <w:rsid w:val="006C0230"/>
    <w:rsid w:val="006C0C88"/>
    <w:rsid w:val="006C0F2C"/>
    <w:rsid w:val="006C1979"/>
    <w:rsid w:val="006C1C32"/>
    <w:rsid w:val="006C36F5"/>
    <w:rsid w:val="006C3B59"/>
    <w:rsid w:val="006C4224"/>
    <w:rsid w:val="006C4309"/>
    <w:rsid w:val="006C43E8"/>
    <w:rsid w:val="006C49E0"/>
    <w:rsid w:val="006C55E0"/>
    <w:rsid w:val="006C5904"/>
    <w:rsid w:val="006C5D53"/>
    <w:rsid w:val="006C67BC"/>
    <w:rsid w:val="006C68DD"/>
    <w:rsid w:val="006C6B34"/>
    <w:rsid w:val="006C7A01"/>
    <w:rsid w:val="006C7CAD"/>
    <w:rsid w:val="006D006D"/>
    <w:rsid w:val="006D0D75"/>
    <w:rsid w:val="006D11F3"/>
    <w:rsid w:val="006D185D"/>
    <w:rsid w:val="006D2838"/>
    <w:rsid w:val="006D3BBF"/>
    <w:rsid w:val="006D4C50"/>
    <w:rsid w:val="006D5FC8"/>
    <w:rsid w:val="006D62F7"/>
    <w:rsid w:val="006D7C11"/>
    <w:rsid w:val="006D7CD3"/>
    <w:rsid w:val="006E0AE5"/>
    <w:rsid w:val="006E1F3A"/>
    <w:rsid w:val="006E230D"/>
    <w:rsid w:val="006E2E80"/>
    <w:rsid w:val="006E34CE"/>
    <w:rsid w:val="006E5706"/>
    <w:rsid w:val="006E68A4"/>
    <w:rsid w:val="006E6BF1"/>
    <w:rsid w:val="006F0C62"/>
    <w:rsid w:val="006F1E40"/>
    <w:rsid w:val="006F2755"/>
    <w:rsid w:val="006F2C0F"/>
    <w:rsid w:val="006F40EF"/>
    <w:rsid w:val="006F4128"/>
    <w:rsid w:val="006F4233"/>
    <w:rsid w:val="006F42F6"/>
    <w:rsid w:val="006F460D"/>
    <w:rsid w:val="006F6C55"/>
    <w:rsid w:val="006F6E63"/>
    <w:rsid w:val="00702274"/>
    <w:rsid w:val="00702BD6"/>
    <w:rsid w:val="0070576B"/>
    <w:rsid w:val="00705913"/>
    <w:rsid w:val="00705944"/>
    <w:rsid w:val="00706645"/>
    <w:rsid w:val="007068CE"/>
    <w:rsid w:val="00707CA3"/>
    <w:rsid w:val="00711CD3"/>
    <w:rsid w:val="00712FAE"/>
    <w:rsid w:val="00713AB1"/>
    <w:rsid w:val="00713C5A"/>
    <w:rsid w:val="00714CED"/>
    <w:rsid w:val="00716619"/>
    <w:rsid w:val="00717B49"/>
    <w:rsid w:val="0072098D"/>
    <w:rsid w:val="007210EB"/>
    <w:rsid w:val="00723317"/>
    <w:rsid w:val="0072350A"/>
    <w:rsid w:val="00723511"/>
    <w:rsid w:val="0072433B"/>
    <w:rsid w:val="00724E7C"/>
    <w:rsid w:val="00725A38"/>
    <w:rsid w:val="00725BDD"/>
    <w:rsid w:val="00726BD6"/>
    <w:rsid w:val="007300A2"/>
    <w:rsid w:val="0073031E"/>
    <w:rsid w:val="00731574"/>
    <w:rsid w:val="00732518"/>
    <w:rsid w:val="00733283"/>
    <w:rsid w:val="00734FB6"/>
    <w:rsid w:val="0073592D"/>
    <w:rsid w:val="00735C9C"/>
    <w:rsid w:val="00737CB6"/>
    <w:rsid w:val="007400B7"/>
    <w:rsid w:val="0074185F"/>
    <w:rsid w:val="00741D8B"/>
    <w:rsid w:val="007427F9"/>
    <w:rsid w:val="00742B68"/>
    <w:rsid w:val="00743261"/>
    <w:rsid w:val="00743CFB"/>
    <w:rsid w:val="00744DF4"/>
    <w:rsid w:val="007450E7"/>
    <w:rsid w:val="007452EA"/>
    <w:rsid w:val="00745B37"/>
    <w:rsid w:val="0074664C"/>
    <w:rsid w:val="007471A7"/>
    <w:rsid w:val="00747A85"/>
    <w:rsid w:val="0075056F"/>
    <w:rsid w:val="00751700"/>
    <w:rsid w:val="00752077"/>
    <w:rsid w:val="00753A7E"/>
    <w:rsid w:val="007546E4"/>
    <w:rsid w:val="0075527E"/>
    <w:rsid w:val="007568EA"/>
    <w:rsid w:val="00756A91"/>
    <w:rsid w:val="00756D43"/>
    <w:rsid w:val="00756F4D"/>
    <w:rsid w:val="007600C5"/>
    <w:rsid w:val="00760A14"/>
    <w:rsid w:val="00761A98"/>
    <w:rsid w:val="00762001"/>
    <w:rsid w:val="00762D75"/>
    <w:rsid w:val="00763C39"/>
    <w:rsid w:val="00764183"/>
    <w:rsid w:val="007649B7"/>
    <w:rsid w:val="007658C0"/>
    <w:rsid w:val="0076642B"/>
    <w:rsid w:val="00766A4B"/>
    <w:rsid w:val="0076789A"/>
    <w:rsid w:val="00767FF3"/>
    <w:rsid w:val="0077020E"/>
    <w:rsid w:val="00770EBD"/>
    <w:rsid w:val="0077166B"/>
    <w:rsid w:val="00775E8A"/>
    <w:rsid w:val="00775ED3"/>
    <w:rsid w:val="00776CEA"/>
    <w:rsid w:val="00780CD8"/>
    <w:rsid w:val="00781421"/>
    <w:rsid w:val="00782415"/>
    <w:rsid w:val="0078241A"/>
    <w:rsid w:val="00782549"/>
    <w:rsid w:val="007825E0"/>
    <w:rsid w:val="0078273B"/>
    <w:rsid w:val="007828C3"/>
    <w:rsid w:val="00782BF6"/>
    <w:rsid w:val="00783283"/>
    <w:rsid w:val="007847B3"/>
    <w:rsid w:val="00784B9C"/>
    <w:rsid w:val="00786183"/>
    <w:rsid w:val="00791002"/>
    <w:rsid w:val="00792560"/>
    <w:rsid w:val="007928A2"/>
    <w:rsid w:val="00793193"/>
    <w:rsid w:val="007937F4"/>
    <w:rsid w:val="00793B44"/>
    <w:rsid w:val="00793B55"/>
    <w:rsid w:val="007949CC"/>
    <w:rsid w:val="0079533F"/>
    <w:rsid w:val="00795AC2"/>
    <w:rsid w:val="00796606"/>
    <w:rsid w:val="00796828"/>
    <w:rsid w:val="00796934"/>
    <w:rsid w:val="00797499"/>
    <w:rsid w:val="007A0274"/>
    <w:rsid w:val="007A045E"/>
    <w:rsid w:val="007A2494"/>
    <w:rsid w:val="007A2501"/>
    <w:rsid w:val="007A324D"/>
    <w:rsid w:val="007A3864"/>
    <w:rsid w:val="007A38B3"/>
    <w:rsid w:val="007A3988"/>
    <w:rsid w:val="007A7C42"/>
    <w:rsid w:val="007B1A16"/>
    <w:rsid w:val="007B1F21"/>
    <w:rsid w:val="007B3894"/>
    <w:rsid w:val="007B38EA"/>
    <w:rsid w:val="007B4069"/>
    <w:rsid w:val="007B4C52"/>
    <w:rsid w:val="007B6315"/>
    <w:rsid w:val="007B65A6"/>
    <w:rsid w:val="007B665C"/>
    <w:rsid w:val="007B69A4"/>
    <w:rsid w:val="007B70F0"/>
    <w:rsid w:val="007B787E"/>
    <w:rsid w:val="007C056E"/>
    <w:rsid w:val="007C2CFB"/>
    <w:rsid w:val="007C3EAB"/>
    <w:rsid w:val="007C3F7A"/>
    <w:rsid w:val="007C4B61"/>
    <w:rsid w:val="007C4B7B"/>
    <w:rsid w:val="007C5A4E"/>
    <w:rsid w:val="007C5E7E"/>
    <w:rsid w:val="007C6EAF"/>
    <w:rsid w:val="007C6FF4"/>
    <w:rsid w:val="007C70BB"/>
    <w:rsid w:val="007D0104"/>
    <w:rsid w:val="007D0D5C"/>
    <w:rsid w:val="007D104E"/>
    <w:rsid w:val="007D2941"/>
    <w:rsid w:val="007D2D82"/>
    <w:rsid w:val="007D3096"/>
    <w:rsid w:val="007D30B3"/>
    <w:rsid w:val="007D3480"/>
    <w:rsid w:val="007D38C3"/>
    <w:rsid w:val="007D4A86"/>
    <w:rsid w:val="007D5F2F"/>
    <w:rsid w:val="007D6942"/>
    <w:rsid w:val="007D697A"/>
    <w:rsid w:val="007E0D52"/>
    <w:rsid w:val="007E1841"/>
    <w:rsid w:val="007E3971"/>
    <w:rsid w:val="007E5D6E"/>
    <w:rsid w:val="007E5EBE"/>
    <w:rsid w:val="007E69ED"/>
    <w:rsid w:val="007E716A"/>
    <w:rsid w:val="007E76B1"/>
    <w:rsid w:val="007F013F"/>
    <w:rsid w:val="007F1BF2"/>
    <w:rsid w:val="007F22FB"/>
    <w:rsid w:val="007F2531"/>
    <w:rsid w:val="007F296F"/>
    <w:rsid w:val="007F3D5A"/>
    <w:rsid w:val="007F47FC"/>
    <w:rsid w:val="007F4C7A"/>
    <w:rsid w:val="007F5222"/>
    <w:rsid w:val="007F65EB"/>
    <w:rsid w:val="007F6CA5"/>
    <w:rsid w:val="007F7811"/>
    <w:rsid w:val="007F7C2F"/>
    <w:rsid w:val="008001F3"/>
    <w:rsid w:val="00801CF6"/>
    <w:rsid w:val="00801D66"/>
    <w:rsid w:val="008035B5"/>
    <w:rsid w:val="00803855"/>
    <w:rsid w:val="008038C3"/>
    <w:rsid w:val="00803C84"/>
    <w:rsid w:val="00803EBE"/>
    <w:rsid w:val="0080469A"/>
    <w:rsid w:val="00805BEF"/>
    <w:rsid w:val="00811355"/>
    <w:rsid w:val="00811438"/>
    <w:rsid w:val="00812319"/>
    <w:rsid w:val="0081249A"/>
    <w:rsid w:val="00812A11"/>
    <w:rsid w:val="0081326F"/>
    <w:rsid w:val="0081336E"/>
    <w:rsid w:val="0081364F"/>
    <w:rsid w:val="00814FDF"/>
    <w:rsid w:val="0081577E"/>
    <w:rsid w:val="00816C87"/>
    <w:rsid w:val="00816F0C"/>
    <w:rsid w:val="00817E6C"/>
    <w:rsid w:val="00820C1D"/>
    <w:rsid w:val="008219CD"/>
    <w:rsid w:val="00821BBD"/>
    <w:rsid w:val="008221A1"/>
    <w:rsid w:val="00822438"/>
    <w:rsid w:val="00822792"/>
    <w:rsid w:val="00823537"/>
    <w:rsid w:val="008241A2"/>
    <w:rsid w:val="0082509C"/>
    <w:rsid w:val="00825403"/>
    <w:rsid w:val="0082589A"/>
    <w:rsid w:val="008261C1"/>
    <w:rsid w:val="00826525"/>
    <w:rsid w:val="00826720"/>
    <w:rsid w:val="00826BE4"/>
    <w:rsid w:val="0082754E"/>
    <w:rsid w:val="00827878"/>
    <w:rsid w:val="00830B9C"/>
    <w:rsid w:val="00831795"/>
    <w:rsid w:val="00831D52"/>
    <w:rsid w:val="0083234B"/>
    <w:rsid w:val="008325E9"/>
    <w:rsid w:val="008362D1"/>
    <w:rsid w:val="00837B91"/>
    <w:rsid w:val="00837C18"/>
    <w:rsid w:val="00840529"/>
    <w:rsid w:val="00840D9C"/>
    <w:rsid w:val="00843148"/>
    <w:rsid w:val="008432D8"/>
    <w:rsid w:val="00844E62"/>
    <w:rsid w:val="00846BB7"/>
    <w:rsid w:val="00852220"/>
    <w:rsid w:val="00852F62"/>
    <w:rsid w:val="00853784"/>
    <w:rsid w:val="008538B2"/>
    <w:rsid w:val="00853CA2"/>
    <w:rsid w:val="00854437"/>
    <w:rsid w:val="008546BE"/>
    <w:rsid w:val="00854A0E"/>
    <w:rsid w:val="00854E2F"/>
    <w:rsid w:val="0085538A"/>
    <w:rsid w:val="008556A4"/>
    <w:rsid w:val="00855B58"/>
    <w:rsid w:val="00855B78"/>
    <w:rsid w:val="008561D9"/>
    <w:rsid w:val="0085796D"/>
    <w:rsid w:val="00857A96"/>
    <w:rsid w:val="008607B5"/>
    <w:rsid w:val="00860DD9"/>
    <w:rsid w:val="00860E51"/>
    <w:rsid w:val="008628FB"/>
    <w:rsid w:val="00863E6B"/>
    <w:rsid w:val="00865023"/>
    <w:rsid w:val="00865850"/>
    <w:rsid w:val="00866D92"/>
    <w:rsid w:val="008679E9"/>
    <w:rsid w:val="00870A57"/>
    <w:rsid w:val="00871661"/>
    <w:rsid w:val="008733FA"/>
    <w:rsid w:val="00874FC6"/>
    <w:rsid w:val="00875547"/>
    <w:rsid w:val="00880936"/>
    <w:rsid w:val="00881FB2"/>
    <w:rsid w:val="0088224F"/>
    <w:rsid w:val="00882CA8"/>
    <w:rsid w:val="00882F2B"/>
    <w:rsid w:val="00884FD7"/>
    <w:rsid w:val="008853C7"/>
    <w:rsid w:val="00885FD8"/>
    <w:rsid w:val="008865F4"/>
    <w:rsid w:val="00887001"/>
    <w:rsid w:val="00887BB4"/>
    <w:rsid w:val="008903D7"/>
    <w:rsid w:val="00890669"/>
    <w:rsid w:val="00890786"/>
    <w:rsid w:val="00890C25"/>
    <w:rsid w:val="008912BE"/>
    <w:rsid w:val="00891658"/>
    <w:rsid w:val="0089212F"/>
    <w:rsid w:val="0089298E"/>
    <w:rsid w:val="00892CDC"/>
    <w:rsid w:val="008938C6"/>
    <w:rsid w:val="00893A35"/>
    <w:rsid w:val="008948B1"/>
    <w:rsid w:val="00894915"/>
    <w:rsid w:val="008953E7"/>
    <w:rsid w:val="00895A85"/>
    <w:rsid w:val="00896834"/>
    <w:rsid w:val="00896AF4"/>
    <w:rsid w:val="008974B8"/>
    <w:rsid w:val="00897F59"/>
    <w:rsid w:val="008A049D"/>
    <w:rsid w:val="008A0568"/>
    <w:rsid w:val="008A1033"/>
    <w:rsid w:val="008A2304"/>
    <w:rsid w:val="008A28EC"/>
    <w:rsid w:val="008A2E4F"/>
    <w:rsid w:val="008A473C"/>
    <w:rsid w:val="008A491F"/>
    <w:rsid w:val="008A4CE6"/>
    <w:rsid w:val="008A502E"/>
    <w:rsid w:val="008A5290"/>
    <w:rsid w:val="008A566C"/>
    <w:rsid w:val="008A5F50"/>
    <w:rsid w:val="008A6571"/>
    <w:rsid w:val="008A6903"/>
    <w:rsid w:val="008A70A9"/>
    <w:rsid w:val="008B0E26"/>
    <w:rsid w:val="008B1B50"/>
    <w:rsid w:val="008B2B23"/>
    <w:rsid w:val="008B2C93"/>
    <w:rsid w:val="008B34E3"/>
    <w:rsid w:val="008B35A3"/>
    <w:rsid w:val="008B3CA3"/>
    <w:rsid w:val="008B3F08"/>
    <w:rsid w:val="008B541B"/>
    <w:rsid w:val="008B5939"/>
    <w:rsid w:val="008B5DE2"/>
    <w:rsid w:val="008B6938"/>
    <w:rsid w:val="008B7B67"/>
    <w:rsid w:val="008C0044"/>
    <w:rsid w:val="008C0C4C"/>
    <w:rsid w:val="008C187B"/>
    <w:rsid w:val="008C1A63"/>
    <w:rsid w:val="008C20AD"/>
    <w:rsid w:val="008C24AC"/>
    <w:rsid w:val="008C2C34"/>
    <w:rsid w:val="008C398F"/>
    <w:rsid w:val="008C5446"/>
    <w:rsid w:val="008C54EA"/>
    <w:rsid w:val="008C5790"/>
    <w:rsid w:val="008C5CF4"/>
    <w:rsid w:val="008C63F9"/>
    <w:rsid w:val="008C7D81"/>
    <w:rsid w:val="008C7F0C"/>
    <w:rsid w:val="008C7FB6"/>
    <w:rsid w:val="008C7FEE"/>
    <w:rsid w:val="008D0C93"/>
    <w:rsid w:val="008D1DCA"/>
    <w:rsid w:val="008D2D13"/>
    <w:rsid w:val="008D40BA"/>
    <w:rsid w:val="008D41D9"/>
    <w:rsid w:val="008D44B4"/>
    <w:rsid w:val="008D65ED"/>
    <w:rsid w:val="008D78D6"/>
    <w:rsid w:val="008D7B17"/>
    <w:rsid w:val="008D7D9D"/>
    <w:rsid w:val="008E0076"/>
    <w:rsid w:val="008E04BF"/>
    <w:rsid w:val="008E0683"/>
    <w:rsid w:val="008E081F"/>
    <w:rsid w:val="008E2A87"/>
    <w:rsid w:val="008E3195"/>
    <w:rsid w:val="008E4907"/>
    <w:rsid w:val="008E4953"/>
    <w:rsid w:val="008E639B"/>
    <w:rsid w:val="008E68F6"/>
    <w:rsid w:val="008F0280"/>
    <w:rsid w:val="008F0E41"/>
    <w:rsid w:val="008F1C81"/>
    <w:rsid w:val="008F230B"/>
    <w:rsid w:val="008F2FE9"/>
    <w:rsid w:val="008F318C"/>
    <w:rsid w:val="008F3787"/>
    <w:rsid w:val="008F70E8"/>
    <w:rsid w:val="008F7853"/>
    <w:rsid w:val="0090057B"/>
    <w:rsid w:val="0090097F"/>
    <w:rsid w:val="00901128"/>
    <w:rsid w:val="009012A2"/>
    <w:rsid w:val="009028A0"/>
    <w:rsid w:val="009040D9"/>
    <w:rsid w:val="0090462A"/>
    <w:rsid w:val="009047A8"/>
    <w:rsid w:val="00904993"/>
    <w:rsid w:val="0090534F"/>
    <w:rsid w:val="00905A49"/>
    <w:rsid w:val="0091043B"/>
    <w:rsid w:val="009111DF"/>
    <w:rsid w:val="0091167A"/>
    <w:rsid w:val="00911DAE"/>
    <w:rsid w:val="00911FF1"/>
    <w:rsid w:val="009127AD"/>
    <w:rsid w:val="00912C14"/>
    <w:rsid w:val="00912D46"/>
    <w:rsid w:val="00912F92"/>
    <w:rsid w:val="009142D2"/>
    <w:rsid w:val="00915436"/>
    <w:rsid w:val="00915EF0"/>
    <w:rsid w:val="00916651"/>
    <w:rsid w:val="0091745B"/>
    <w:rsid w:val="009174C1"/>
    <w:rsid w:val="00917B1D"/>
    <w:rsid w:val="00917E14"/>
    <w:rsid w:val="00920DB0"/>
    <w:rsid w:val="0092244A"/>
    <w:rsid w:val="00922892"/>
    <w:rsid w:val="009257DA"/>
    <w:rsid w:val="00925C19"/>
    <w:rsid w:val="00926013"/>
    <w:rsid w:val="0092606F"/>
    <w:rsid w:val="009260FE"/>
    <w:rsid w:val="00930D51"/>
    <w:rsid w:val="00930EB3"/>
    <w:rsid w:val="00931106"/>
    <w:rsid w:val="009324E4"/>
    <w:rsid w:val="009324FF"/>
    <w:rsid w:val="00932E1D"/>
    <w:rsid w:val="00932F2F"/>
    <w:rsid w:val="00934089"/>
    <w:rsid w:val="009340AF"/>
    <w:rsid w:val="0094099A"/>
    <w:rsid w:val="00940E1A"/>
    <w:rsid w:val="00940EAB"/>
    <w:rsid w:val="00941135"/>
    <w:rsid w:val="0094162A"/>
    <w:rsid w:val="00942AB3"/>
    <w:rsid w:val="00943164"/>
    <w:rsid w:val="00943E47"/>
    <w:rsid w:val="0094422E"/>
    <w:rsid w:val="009447CD"/>
    <w:rsid w:val="0094640D"/>
    <w:rsid w:val="009469C2"/>
    <w:rsid w:val="0094764D"/>
    <w:rsid w:val="009477B8"/>
    <w:rsid w:val="009477FC"/>
    <w:rsid w:val="009509FC"/>
    <w:rsid w:val="00951346"/>
    <w:rsid w:val="00952C51"/>
    <w:rsid w:val="009535AA"/>
    <w:rsid w:val="009542D0"/>
    <w:rsid w:val="00954A2C"/>
    <w:rsid w:val="009554F6"/>
    <w:rsid w:val="00956671"/>
    <w:rsid w:val="00956E68"/>
    <w:rsid w:val="00957552"/>
    <w:rsid w:val="00957C22"/>
    <w:rsid w:val="00960407"/>
    <w:rsid w:val="00962098"/>
    <w:rsid w:val="0096224E"/>
    <w:rsid w:val="009631CB"/>
    <w:rsid w:val="00963D1C"/>
    <w:rsid w:val="00965406"/>
    <w:rsid w:val="00971CFA"/>
    <w:rsid w:val="00971DA4"/>
    <w:rsid w:val="0097212E"/>
    <w:rsid w:val="00972FDD"/>
    <w:rsid w:val="009732F7"/>
    <w:rsid w:val="0097401A"/>
    <w:rsid w:val="00974472"/>
    <w:rsid w:val="00974A4B"/>
    <w:rsid w:val="009754A7"/>
    <w:rsid w:val="00975A4E"/>
    <w:rsid w:val="00975AAA"/>
    <w:rsid w:val="009761ED"/>
    <w:rsid w:val="009762E2"/>
    <w:rsid w:val="0097774A"/>
    <w:rsid w:val="00980ABD"/>
    <w:rsid w:val="009818FF"/>
    <w:rsid w:val="00981DAC"/>
    <w:rsid w:val="0098350D"/>
    <w:rsid w:val="009850E9"/>
    <w:rsid w:val="00985248"/>
    <w:rsid w:val="0098533D"/>
    <w:rsid w:val="0098594D"/>
    <w:rsid w:val="00990F27"/>
    <w:rsid w:val="00990FDB"/>
    <w:rsid w:val="00991D26"/>
    <w:rsid w:val="009922F6"/>
    <w:rsid w:val="00992B05"/>
    <w:rsid w:val="00992FEE"/>
    <w:rsid w:val="009939D1"/>
    <w:rsid w:val="00994B43"/>
    <w:rsid w:val="00995455"/>
    <w:rsid w:val="00995480"/>
    <w:rsid w:val="00995869"/>
    <w:rsid w:val="00995CCC"/>
    <w:rsid w:val="00995CE2"/>
    <w:rsid w:val="00996558"/>
    <w:rsid w:val="0099743A"/>
    <w:rsid w:val="009A1D8A"/>
    <w:rsid w:val="009A1FD6"/>
    <w:rsid w:val="009A2DA8"/>
    <w:rsid w:val="009A4216"/>
    <w:rsid w:val="009A4C1A"/>
    <w:rsid w:val="009A5836"/>
    <w:rsid w:val="009A58B8"/>
    <w:rsid w:val="009A7681"/>
    <w:rsid w:val="009A7CDD"/>
    <w:rsid w:val="009B0378"/>
    <w:rsid w:val="009B0560"/>
    <w:rsid w:val="009B151E"/>
    <w:rsid w:val="009B28BF"/>
    <w:rsid w:val="009B2F06"/>
    <w:rsid w:val="009B36C9"/>
    <w:rsid w:val="009B4BF8"/>
    <w:rsid w:val="009B4D52"/>
    <w:rsid w:val="009B53C5"/>
    <w:rsid w:val="009B6854"/>
    <w:rsid w:val="009C4001"/>
    <w:rsid w:val="009C40E8"/>
    <w:rsid w:val="009C4908"/>
    <w:rsid w:val="009C53A3"/>
    <w:rsid w:val="009C551C"/>
    <w:rsid w:val="009C7AB6"/>
    <w:rsid w:val="009D086B"/>
    <w:rsid w:val="009D217B"/>
    <w:rsid w:val="009D2795"/>
    <w:rsid w:val="009D34C4"/>
    <w:rsid w:val="009D3617"/>
    <w:rsid w:val="009D5206"/>
    <w:rsid w:val="009D5A39"/>
    <w:rsid w:val="009D5BEE"/>
    <w:rsid w:val="009D6144"/>
    <w:rsid w:val="009D61CD"/>
    <w:rsid w:val="009D74EF"/>
    <w:rsid w:val="009E1585"/>
    <w:rsid w:val="009E1C93"/>
    <w:rsid w:val="009E2164"/>
    <w:rsid w:val="009E3909"/>
    <w:rsid w:val="009E3E75"/>
    <w:rsid w:val="009E499E"/>
    <w:rsid w:val="009E4F22"/>
    <w:rsid w:val="009E56B3"/>
    <w:rsid w:val="009E61E6"/>
    <w:rsid w:val="009E64C0"/>
    <w:rsid w:val="009E664A"/>
    <w:rsid w:val="009E7043"/>
    <w:rsid w:val="009F0D42"/>
    <w:rsid w:val="009F1E05"/>
    <w:rsid w:val="009F26EB"/>
    <w:rsid w:val="009F2CD1"/>
    <w:rsid w:val="009F41DF"/>
    <w:rsid w:val="009F4E73"/>
    <w:rsid w:val="009F5341"/>
    <w:rsid w:val="009F5B3E"/>
    <w:rsid w:val="009F684C"/>
    <w:rsid w:val="009F68FF"/>
    <w:rsid w:val="009F6FBD"/>
    <w:rsid w:val="009F7815"/>
    <w:rsid w:val="009F7B63"/>
    <w:rsid w:val="009F7CB0"/>
    <w:rsid w:val="00A0063A"/>
    <w:rsid w:val="00A006B8"/>
    <w:rsid w:val="00A00B1A"/>
    <w:rsid w:val="00A012B6"/>
    <w:rsid w:val="00A01A91"/>
    <w:rsid w:val="00A01C5D"/>
    <w:rsid w:val="00A01CFA"/>
    <w:rsid w:val="00A02ACD"/>
    <w:rsid w:val="00A0352A"/>
    <w:rsid w:val="00A05154"/>
    <w:rsid w:val="00A066B3"/>
    <w:rsid w:val="00A0678E"/>
    <w:rsid w:val="00A07681"/>
    <w:rsid w:val="00A106F3"/>
    <w:rsid w:val="00A1254A"/>
    <w:rsid w:val="00A141D3"/>
    <w:rsid w:val="00A14D10"/>
    <w:rsid w:val="00A1532A"/>
    <w:rsid w:val="00A1551C"/>
    <w:rsid w:val="00A158B2"/>
    <w:rsid w:val="00A159CB"/>
    <w:rsid w:val="00A17C31"/>
    <w:rsid w:val="00A2136F"/>
    <w:rsid w:val="00A216A3"/>
    <w:rsid w:val="00A21A8E"/>
    <w:rsid w:val="00A21D66"/>
    <w:rsid w:val="00A22292"/>
    <w:rsid w:val="00A22330"/>
    <w:rsid w:val="00A23783"/>
    <w:rsid w:val="00A2392E"/>
    <w:rsid w:val="00A24731"/>
    <w:rsid w:val="00A24E44"/>
    <w:rsid w:val="00A257AF"/>
    <w:rsid w:val="00A257E4"/>
    <w:rsid w:val="00A26461"/>
    <w:rsid w:val="00A264C9"/>
    <w:rsid w:val="00A27AEE"/>
    <w:rsid w:val="00A27DA6"/>
    <w:rsid w:val="00A3066E"/>
    <w:rsid w:val="00A306E5"/>
    <w:rsid w:val="00A31D87"/>
    <w:rsid w:val="00A34BCA"/>
    <w:rsid w:val="00A35B04"/>
    <w:rsid w:val="00A3643F"/>
    <w:rsid w:val="00A36AC6"/>
    <w:rsid w:val="00A36DF9"/>
    <w:rsid w:val="00A370D2"/>
    <w:rsid w:val="00A3767C"/>
    <w:rsid w:val="00A379BB"/>
    <w:rsid w:val="00A41697"/>
    <w:rsid w:val="00A41946"/>
    <w:rsid w:val="00A4210E"/>
    <w:rsid w:val="00A42354"/>
    <w:rsid w:val="00A42932"/>
    <w:rsid w:val="00A4298D"/>
    <w:rsid w:val="00A44C4D"/>
    <w:rsid w:val="00A44CBF"/>
    <w:rsid w:val="00A458A9"/>
    <w:rsid w:val="00A46BAF"/>
    <w:rsid w:val="00A46D9D"/>
    <w:rsid w:val="00A4770B"/>
    <w:rsid w:val="00A4776A"/>
    <w:rsid w:val="00A47D9E"/>
    <w:rsid w:val="00A51CBB"/>
    <w:rsid w:val="00A51E56"/>
    <w:rsid w:val="00A52C90"/>
    <w:rsid w:val="00A53311"/>
    <w:rsid w:val="00A534E1"/>
    <w:rsid w:val="00A55C1E"/>
    <w:rsid w:val="00A55F2F"/>
    <w:rsid w:val="00A5617C"/>
    <w:rsid w:val="00A56547"/>
    <w:rsid w:val="00A566F7"/>
    <w:rsid w:val="00A56E39"/>
    <w:rsid w:val="00A5792A"/>
    <w:rsid w:val="00A57E42"/>
    <w:rsid w:val="00A57EEF"/>
    <w:rsid w:val="00A60EFD"/>
    <w:rsid w:val="00A61226"/>
    <w:rsid w:val="00A6155C"/>
    <w:rsid w:val="00A61B78"/>
    <w:rsid w:val="00A621E7"/>
    <w:rsid w:val="00A638C2"/>
    <w:rsid w:val="00A64230"/>
    <w:rsid w:val="00A651B4"/>
    <w:rsid w:val="00A65232"/>
    <w:rsid w:val="00A67A03"/>
    <w:rsid w:val="00A72026"/>
    <w:rsid w:val="00A72F35"/>
    <w:rsid w:val="00A735E8"/>
    <w:rsid w:val="00A74CB0"/>
    <w:rsid w:val="00A74E06"/>
    <w:rsid w:val="00A776CA"/>
    <w:rsid w:val="00A7790C"/>
    <w:rsid w:val="00A80293"/>
    <w:rsid w:val="00A80313"/>
    <w:rsid w:val="00A80AC7"/>
    <w:rsid w:val="00A81EE8"/>
    <w:rsid w:val="00A82375"/>
    <w:rsid w:val="00A826B6"/>
    <w:rsid w:val="00A837AC"/>
    <w:rsid w:val="00A83CFE"/>
    <w:rsid w:val="00A83E95"/>
    <w:rsid w:val="00A8479E"/>
    <w:rsid w:val="00A847D4"/>
    <w:rsid w:val="00A84C72"/>
    <w:rsid w:val="00A84CE5"/>
    <w:rsid w:val="00A84DE4"/>
    <w:rsid w:val="00A860B4"/>
    <w:rsid w:val="00A871A4"/>
    <w:rsid w:val="00A87F74"/>
    <w:rsid w:val="00A90B47"/>
    <w:rsid w:val="00A914EC"/>
    <w:rsid w:val="00A920CC"/>
    <w:rsid w:val="00A92D5F"/>
    <w:rsid w:val="00A92E03"/>
    <w:rsid w:val="00A93438"/>
    <w:rsid w:val="00A93D61"/>
    <w:rsid w:val="00A93F91"/>
    <w:rsid w:val="00A944CD"/>
    <w:rsid w:val="00A95052"/>
    <w:rsid w:val="00A957B7"/>
    <w:rsid w:val="00A958CE"/>
    <w:rsid w:val="00A95BCA"/>
    <w:rsid w:val="00A95FDF"/>
    <w:rsid w:val="00A96D4F"/>
    <w:rsid w:val="00A97947"/>
    <w:rsid w:val="00A97D65"/>
    <w:rsid w:val="00A97EF4"/>
    <w:rsid w:val="00AA0227"/>
    <w:rsid w:val="00AA03C1"/>
    <w:rsid w:val="00AA3A3C"/>
    <w:rsid w:val="00AA3C6D"/>
    <w:rsid w:val="00AA426A"/>
    <w:rsid w:val="00AA459B"/>
    <w:rsid w:val="00AA51A1"/>
    <w:rsid w:val="00AA5908"/>
    <w:rsid w:val="00AA79C2"/>
    <w:rsid w:val="00AA7D6D"/>
    <w:rsid w:val="00AB0773"/>
    <w:rsid w:val="00AB1974"/>
    <w:rsid w:val="00AB1FD0"/>
    <w:rsid w:val="00AB205F"/>
    <w:rsid w:val="00AB2E06"/>
    <w:rsid w:val="00AB3FFE"/>
    <w:rsid w:val="00AB4565"/>
    <w:rsid w:val="00AB4756"/>
    <w:rsid w:val="00AB47AE"/>
    <w:rsid w:val="00AB48AD"/>
    <w:rsid w:val="00AB4B3F"/>
    <w:rsid w:val="00AB4D6A"/>
    <w:rsid w:val="00AB5437"/>
    <w:rsid w:val="00AC0EDA"/>
    <w:rsid w:val="00AC25FC"/>
    <w:rsid w:val="00AC2608"/>
    <w:rsid w:val="00AC3C30"/>
    <w:rsid w:val="00AC4453"/>
    <w:rsid w:val="00AC50DE"/>
    <w:rsid w:val="00AC5345"/>
    <w:rsid w:val="00AC6CC0"/>
    <w:rsid w:val="00AC7592"/>
    <w:rsid w:val="00AC7615"/>
    <w:rsid w:val="00AD0284"/>
    <w:rsid w:val="00AD036E"/>
    <w:rsid w:val="00AD16DB"/>
    <w:rsid w:val="00AD2058"/>
    <w:rsid w:val="00AD27C8"/>
    <w:rsid w:val="00AD2B5E"/>
    <w:rsid w:val="00AD3B7F"/>
    <w:rsid w:val="00AD4150"/>
    <w:rsid w:val="00AD51A5"/>
    <w:rsid w:val="00AD5679"/>
    <w:rsid w:val="00AD6907"/>
    <w:rsid w:val="00AD742C"/>
    <w:rsid w:val="00AE02F9"/>
    <w:rsid w:val="00AE1621"/>
    <w:rsid w:val="00AE211C"/>
    <w:rsid w:val="00AE287E"/>
    <w:rsid w:val="00AE39C7"/>
    <w:rsid w:val="00AE39D6"/>
    <w:rsid w:val="00AE566B"/>
    <w:rsid w:val="00AE5F39"/>
    <w:rsid w:val="00AE6928"/>
    <w:rsid w:val="00AE7449"/>
    <w:rsid w:val="00AE7738"/>
    <w:rsid w:val="00AF0263"/>
    <w:rsid w:val="00AF0643"/>
    <w:rsid w:val="00AF11E6"/>
    <w:rsid w:val="00AF2216"/>
    <w:rsid w:val="00AF2CCB"/>
    <w:rsid w:val="00AF2E9B"/>
    <w:rsid w:val="00AF40C6"/>
    <w:rsid w:val="00AF462C"/>
    <w:rsid w:val="00AF499C"/>
    <w:rsid w:val="00AF59B5"/>
    <w:rsid w:val="00AF62F4"/>
    <w:rsid w:val="00AF6D47"/>
    <w:rsid w:val="00AF6FB1"/>
    <w:rsid w:val="00AF7A81"/>
    <w:rsid w:val="00AF7B2E"/>
    <w:rsid w:val="00AF7E58"/>
    <w:rsid w:val="00AF7ECA"/>
    <w:rsid w:val="00B00708"/>
    <w:rsid w:val="00B01222"/>
    <w:rsid w:val="00B01AA9"/>
    <w:rsid w:val="00B01E8A"/>
    <w:rsid w:val="00B033FB"/>
    <w:rsid w:val="00B05862"/>
    <w:rsid w:val="00B06134"/>
    <w:rsid w:val="00B0731F"/>
    <w:rsid w:val="00B07B10"/>
    <w:rsid w:val="00B105D0"/>
    <w:rsid w:val="00B105D6"/>
    <w:rsid w:val="00B11238"/>
    <w:rsid w:val="00B11486"/>
    <w:rsid w:val="00B11BC1"/>
    <w:rsid w:val="00B12C5F"/>
    <w:rsid w:val="00B151BB"/>
    <w:rsid w:val="00B1659E"/>
    <w:rsid w:val="00B20E8F"/>
    <w:rsid w:val="00B21D60"/>
    <w:rsid w:val="00B22E8E"/>
    <w:rsid w:val="00B22ED3"/>
    <w:rsid w:val="00B234CC"/>
    <w:rsid w:val="00B23752"/>
    <w:rsid w:val="00B23E27"/>
    <w:rsid w:val="00B23FD9"/>
    <w:rsid w:val="00B24CA2"/>
    <w:rsid w:val="00B25B54"/>
    <w:rsid w:val="00B26571"/>
    <w:rsid w:val="00B26DB3"/>
    <w:rsid w:val="00B300D2"/>
    <w:rsid w:val="00B305BE"/>
    <w:rsid w:val="00B30A49"/>
    <w:rsid w:val="00B30BC9"/>
    <w:rsid w:val="00B30FDC"/>
    <w:rsid w:val="00B30FDD"/>
    <w:rsid w:val="00B3226A"/>
    <w:rsid w:val="00B3358F"/>
    <w:rsid w:val="00B33D8D"/>
    <w:rsid w:val="00B34096"/>
    <w:rsid w:val="00B344EE"/>
    <w:rsid w:val="00B366E4"/>
    <w:rsid w:val="00B40306"/>
    <w:rsid w:val="00B412A9"/>
    <w:rsid w:val="00B4138C"/>
    <w:rsid w:val="00B416C2"/>
    <w:rsid w:val="00B42557"/>
    <w:rsid w:val="00B4255A"/>
    <w:rsid w:val="00B42713"/>
    <w:rsid w:val="00B4376C"/>
    <w:rsid w:val="00B43F1A"/>
    <w:rsid w:val="00B44452"/>
    <w:rsid w:val="00B44588"/>
    <w:rsid w:val="00B45C56"/>
    <w:rsid w:val="00B4791C"/>
    <w:rsid w:val="00B47DA6"/>
    <w:rsid w:val="00B47FEC"/>
    <w:rsid w:val="00B5081E"/>
    <w:rsid w:val="00B50D4B"/>
    <w:rsid w:val="00B5117D"/>
    <w:rsid w:val="00B51436"/>
    <w:rsid w:val="00B51C81"/>
    <w:rsid w:val="00B51D63"/>
    <w:rsid w:val="00B537EE"/>
    <w:rsid w:val="00B543E8"/>
    <w:rsid w:val="00B550E1"/>
    <w:rsid w:val="00B55EE5"/>
    <w:rsid w:val="00B57A95"/>
    <w:rsid w:val="00B60D86"/>
    <w:rsid w:val="00B6107C"/>
    <w:rsid w:val="00B61EDD"/>
    <w:rsid w:val="00B6295D"/>
    <w:rsid w:val="00B62F51"/>
    <w:rsid w:val="00B656EC"/>
    <w:rsid w:val="00B6635B"/>
    <w:rsid w:val="00B665D0"/>
    <w:rsid w:val="00B666F4"/>
    <w:rsid w:val="00B66A52"/>
    <w:rsid w:val="00B7056F"/>
    <w:rsid w:val="00B70A93"/>
    <w:rsid w:val="00B71D33"/>
    <w:rsid w:val="00B73C4F"/>
    <w:rsid w:val="00B73F45"/>
    <w:rsid w:val="00B73FAC"/>
    <w:rsid w:val="00B74610"/>
    <w:rsid w:val="00B74FA8"/>
    <w:rsid w:val="00B751B0"/>
    <w:rsid w:val="00B76587"/>
    <w:rsid w:val="00B76DCA"/>
    <w:rsid w:val="00B80E47"/>
    <w:rsid w:val="00B813C6"/>
    <w:rsid w:val="00B81522"/>
    <w:rsid w:val="00B8198A"/>
    <w:rsid w:val="00B81C49"/>
    <w:rsid w:val="00B8233D"/>
    <w:rsid w:val="00B8406C"/>
    <w:rsid w:val="00B84242"/>
    <w:rsid w:val="00B84BE7"/>
    <w:rsid w:val="00B8527C"/>
    <w:rsid w:val="00B85C26"/>
    <w:rsid w:val="00B8684F"/>
    <w:rsid w:val="00B86F54"/>
    <w:rsid w:val="00B8710B"/>
    <w:rsid w:val="00B91CB8"/>
    <w:rsid w:val="00B91FFA"/>
    <w:rsid w:val="00B920C3"/>
    <w:rsid w:val="00B92631"/>
    <w:rsid w:val="00B9327D"/>
    <w:rsid w:val="00B93C1B"/>
    <w:rsid w:val="00B948A7"/>
    <w:rsid w:val="00B96527"/>
    <w:rsid w:val="00B96B1A"/>
    <w:rsid w:val="00B97352"/>
    <w:rsid w:val="00BA02A8"/>
    <w:rsid w:val="00BA0F0E"/>
    <w:rsid w:val="00BA0FF4"/>
    <w:rsid w:val="00BA1AE3"/>
    <w:rsid w:val="00BA39CA"/>
    <w:rsid w:val="00BA43AF"/>
    <w:rsid w:val="00BA4408"/>
    <w:rsid w:val="00BA4CF6"/>
    <w:rsid w:val="00BA5160"/>
    <w:rsid w:val="00BA533E"/>
    <w:rsid w:val="00BA5AD5"/>
    <w:rsid w:val="00BA66FB"/>
    <w:rsid w:val="00BA7210"/>
    <w:rsid w:val="00BA7709"/>
    <w:rsid w:val="00BB0CC1"/>
    <w:rsid w:val="00BB10E7"/>
    <w:rsid w:val="00BB2685"/>
    <w:rsid w:val="00BB2DDF"/>
    <w:rsid w:val="00BB2E85"/>
    <w:rsid w:val="00BB3199"/>
    <w:rsid w:val="00BB3D3B"/>
    <w:rsid w:val="00BB4E73"/>
    <w:rsid w:val="00BB56E3"/>
    <w:rsid w:val="00BB6C4C"/>
    <w:rsid w:val="00BB7CAD"/>
    <w:rsid w:val="00BC01B5"/>
    <w:rsid w:val="00BC0B9D"/>
    <w:rsid w:val="00BC0BA8"/>
    <w:rsid w:val="00BC0D16"/>
    <w:rsid w:val="00BC0EEE"/>
    <w:rsid w:val="00BC1646"/>
    <w:rsid w:val="00BC1779"/>
    <w:rsid w:val="00BC18D9"/>
    <w:rsid w:val="00BC322B"/>
    <w:rsid w:val="00BC3466"/>
    <w:rsid w:val="00BC39B4"/>
    <w:rsid w:val="00BC402B"/>
    <w:rsid w:val="00BC4E3D"/>
    <w:rsid w:val="00BC593E"/>
    <w:rsid w:val="00BC66F1"/>
    <w:rsid w:val="00BC7AB3"/>
    <w:rsid w:val="00BD123F"/>
    <w:rsid w:val="00BD46FB"/>
    <w:rsid w:val="00BD52C8"/>
    <w:rsid w:val="00BD56BA"/>
    <w:rsid w:val="00BD5A8D"/>
    <w:rsid w:val="00BD5D52"/>
    <w:rsid w:val="00BD6E4F"/>
    <w:rsid w:val="00BD7169"/>
    <w:rsid w:val="00BD746F"/>
    <w:rsid w:val="00BE0A94"/>
    <w:rsid w:val="00BE1A63"/>
    <w:rsid w:val="00BE2274"/>
    <w:rsid w:val="00BE24EA"/>
    <w:rsid w:val="00BE2EF6"/>
    <w:rsid w:val="00BE2F45"/>
    <w:rsid w:val="00BE340F"/>
    <w:rsid w:val="00BE48E1"/>
    <w:rsid w:val="00BE5D10"/>
    <w:rsid w:val="00BE6441"/>
    <w:rsid w:val="00BE6B2C"/>
    <w:rsid w:val="00BE7B2E"/>
    <w:rsid w:val="00BE7F99"/>
    <w:rsid w:val="00BF1262"/>
    <w:rsid w:val="00BF1742"/>
    <w:rsid w:val="00BF1EF8"/>
    <w:rsid w:val="00BF2858"/>
    <w:rsid w:val="00BF2DEA"/>
    <w:rsid w:val="00BF4EDE"/>
    <w:rsid w:val="00BF51B5"/>
    <w:rsid w:val="00BF6AA2"/>
    <w:rsid w:val="00BF6BE0"/>
    <w:rsid w:val="00BF6FD1"/>
    <w:rsid w:val="00C00453"/>
    <w:rsid w:val="00C01A15"/>
    <w:rsid w:val="00C02C04"/>
    <w:rsid w:val="00C02E98"/>
    <w:rsid w:val="00C03A78"/>
    <w:rsid w:val="00C04000"/>
    <w:rsid w:val="00C041A2"/>
    <w:rsid w:val="00C04986"/>
    <w:rsid w:val="00C06C54"/>
    <w:rsid w:val="00C06E3A"/>
    <w:rsid w:val="00C06F9A"/>
    <w:rsid w:val="00C103E8"/>
    <w:rsid w:val="00C10E9C"/>
    <w:rsid w:val="00C11002"/>
    <w:rsid w:val="00C114A1"/>
    <w:rsid w:val="00C129FF"/>
    <w:rsid w:val="00C1410D"/>
    <w:rsid w:val="00C1508E"/>
    <w:rsid w:val="00C1587C"/>
    <w:rsid w:val="00C169BD"/>
    <w:rsid w:val="00C17A8E"/>
    <w:rsid w:val="00C17E24"/>
    <w:rsid w:val="00C20568"/>
    <w:rsid w:val="00C20D7E"/>
    <w:rsid w:val="00C217A0"/>
    <w:rsid w:val="00C2195D"/>
    <w:rsid w:val="00C21ACA"/>
    <w:rsid w:val="00C21E08"/>
    <w:rsid w:val="00C22D90"/>
    <w:rsid w:val="00C23B4D"/>
    <w:rsid w:val="00C23C61"/>
    <w:rsid w:val="00C24410"/>
    <w:rsid w:val="00C27B1D"/>
    <w:rsid w:val="00C317B6"/>
    <w:rsid w:val="00C31B55"/>
    <w:rsid w:val="00C33264"/>
    <w:rsid w:val="00C33BFA"/>
    <w:rsid w:val="00C33D48"/>
    <w:rsid w:val="00C34002"/>
    <w:rsid w:val="00C349F6"/>
    <w:rsid w:val="00C35FF6"/>
    <w:rsid w:val="00C36AA8"/>
    <w:rsid w:val="00C40FB8"/>
    <w:rsid w:val="00C416C6"/>
    <w:rsid w:val="00C4222A"/>
    <w:rsid w:val="00C43084"/>
    <w:rsid w:val="00C4343E"/>
    <w:rsid w:val="00C44563"/>
    <w:rsid w:val="00C45227"/>
    <w:rsid w:val="00C47111"/>
    <w:rsid w:val="00C514FE"/>
    <w:rsid w:val="00C51CC2"/>
    <w:rsid w:val="00C52585"/>
    <w:rsid w:val="00C52805"/>
    <w:rsid w:val="00C5338E"/>
    <w:rsid w:val="00C544C1"/>
    <w:rsid w:val="00C5597C"/>
    <w:rsid w:val="00C55BEC"/>
    <w:rsid w:val="00C561CB"/>
    <w:rsid w:val="00C56683"/>
    <w:rsid w:val="00C567E8"/>
    <w:rsid w:val="00C577BF"/>
    <w:rsid w:val="00C6059F"/>
    <w:rsid w:val="00C60D9D"/>
    <w:rsid w:val="00C610B5"/>
    <w:rsid w:val="00C6176E"/>
    <w:rsid w:val="00C61AF1"/>
    <w:rsid w:val="00C61B66"/>
    <w:rsid w:val="00C61C35"/>
    <w:rsid w:val="00C62FCD"/>
    <w:rsid w:val="00C63250"/>
    <w:rsid w:val="00C636EC"/>
    <w:rsid w:val="00C642A3"/>
    <w:rsid w:val="00C65D78"/>
    <w:rsid w:val="00C666EA"/>
    <w:rsid w:val="00C66708"/>
    <w:rsid w:val="00C669C2"/>
    <w:rsid w:val="00C66C19"/>
    <w:rsid w:val="00C71025"/>
    <w:rsid w:val="00C71123"/>
    <w:rsid w:val="00C7216C"/>
    <w:rsid w:val="00C736BC"/>
    <w:rsid w:val="00C73AD7"/>
    <w:rsid w:val="00C73B11"/>
    <w:rsid w:val="00C7494B"/>
    <w:rsid w:val="00C749D6"/>
    <w:rsid w:val="00C74B59"/>
    <w:rsid w:val="00C7559D"/>
    <w:rsid w:val="00C8065D"/>
    <w:rsid w:val="00C80CC2"/>
    <w:rsid w:val="00C80EC7"/>
    <w:rsid w:val="00C81143"/>
    <w:rsid w:val="00C81C54"/>
    <w:rsid w:val="00C820C0"/>
    <w:rsid w:val="00C82E61"/>
    <w:rsid w:val="00C833A2"/>
    <w:rsid w:val="00C84A22"/>
    <w:rsid w:val="00C8618D"/>
    <w:rsid w:val="00C8751D"/>
    <w:rsid w:val="00C87E7B"/>
    <w:rsid w:val="00C87F1D"/>
    <w:rsid w:val="00C90609"/>
    <w:rsid w:val="00C91C77"/>
    <w:rsid w:val="00C91DCD"/>
    <w:rsid w:val="00C924AE"/>
    <w:rsid w:val="00C93BE6"/>
    <w:rsid w:val="00C940AF"/>
    <w:rsid w:val="00C94D90"/>
    <w:rsid w:val="00C9577E"/>
    <w:rsid w:val="00C96C58"/>
    <w:rsid w:val="00CA15EF"/>
    <w:rsid w:val="00CA1F0A"/>
    <w:rsid w:val="00CA2212"/>
    <w:rsid w:val="00CA2C7A"/>
    <w:rsid w:val="00CA324F"/>
    <w:rsid w:val="00CA4399"/>
    <w:rsid w:val="00CA52A1"/>
    <w:rsid w:val="00CA6F3A"/>
    <w:rsid w:val="00CA7B19"/>
    <w:rsid w:val="00CA7BCF"/>
    <w:rsid w:val="00CB2074"/>
    <w:rsid w:val="00CB262F"/>
    <w:rsid w:val="00CB3737"/>
    <w:rsid w:val="00CB4BD0"/>
    <w:rsid w:val="00CB50D7"/>
    <w:rsid w:val="00CB5F2B"/>
    <w:rsid w:val="00CB78BC"/>
    <w:rsid w:val="00CC0593"/>
    <w:rsid w:val="00CC0B3B"/>
    <w:rsid w:val="00CC0E06"/>
    <w:rsid w:val="00CC1B9D"/>
    <w:rsid w:val="00CC3037"/>
    <w:rsid w:val="00CC31F1"/>
    <w:rsid w:val="00CC3C00"/>
    <w:rsid w:val="00CC42B8"/>
    <w:rsid w:val="00CC43E6"/>
    <w:rsid w:val="00CC5A0D"/>
    <w:rsid w:val="00CD4C24"/>
    <w:rsid w:val="00CD5632"/>
    <w:rsid w:val="00CD5A57"/>
    <w:rsid w:val="00CD6EC8"/>
    <w:rsid w:val="00CD71FB"/>
    <w:rsid w:val="00CD7D23"/>
    <w:rsid w:val="00CD7D8B"/>
    <w:rsid w:val="00CE1285"/>
    <w:rsid w:val="00CE1A62"/>
    <w:rsid w:val="00CE1C54"/>
    <w:rsid w:val="00CE21ED"/>
    <w:rsid w:val="00CE375E"/>
    <w:rsid w:val="00CE3EF5"/>
    <w:rsid w:val="00CE4C93"/>
    <w:rsid w:val="00CE4E2E"/>
    <w:rsid w:val="00CE5621"/>
    <w:rsid w:val="00CE564A"/>
    <w:rsid w:val="00CE5867"/>
    <w:rsid w:val="00CE60AA"/>
    <w:rsid w:val="00CE69B4"/>
    <w:rsid w:val="00CE6C78"/>
    <w:rsid w:val="00CE7B6E"/>
    <w:rsid w:val="00CE7CFA"/>
    <w:rsid w:val="00CE7EBF"/>
    <w:rsid w:val="00CF003F"/>
    <w:rsid w:val="00CF014B"/>
    <w:rsid w:val="00CF01ED"/>
    <w:rsid w:val="00CF0496"/>
    <w:rsid w:val="00CF0E04"/>
    <w:rsid w:val="00CF0E53"/>
    <w:rsid w:val="00CF117D"/>
    <w:rsid w:val="00CF23EF"/>
    <w:rsid w:val="00CF253E"/>
    <w:rsid w:val="00CF377D"/>
    <w:rsid w:val="00CF41DF"/>
    <w:rsid w:val="00CF41E9"/>
    <w:rsid w:val="00CF4408"/>
    <w:rsid w:val="00CF4A69"/>
    <w:rsid w:val="00CF4EB4"/>
    <w:rsid w:val="00D00037"/>
    <w:rsid w:val="00D00652"/>
    <w:rsid w:val="00D018B9"/>
    <w:rsid w:val="00D02115"/>
    <w:rsid w:val="00D02CC2"/>
    <w:rsid w:val="00D03365"/>
    <w:rsid w:val="00D03A89"/>
    <w:rsid w:val="00D04573"/>
    <w:rsid w:val="00D04854"/>
    <w:rsid w:val="00D062F5"/>
    <w:rsid w:val="00D06CC4"/>
    <w:rsid w:val="00D07130"/>
    <w:rsid w:val="00D072D5"/>
    <w:rsid w:val="00D07BB1"/>
    <w:rsid w:val="00D07DE2"/>
    <w:rsid w:val="00D1004D"/>
    <w:rsid w:val="00D104A7"/>
    <w:rsid w:val="00D10A0B"/>
    <w:rsid w:val="00D12017"/>
    <w:rsid w:val="00D13342"/>
    <w:rsid w:val="00D13674"/>
    <w:rsid w:val="00D14104"/>
    <w:rsid w:val="00D1431C"/>
    <w:rsid w:val="00D16492"/>
    <w:rsid w:val="00D167D9"/>
    <w:rsid w:val="00D17219"/>
    <w:rsid w:val="00D17A63"/>
    <w:rsid w:val="00D211BA"/>
    <w:rsid w:val="00D22148"/>
    <w:rsid w:val="00D23E1F"/>
    <w:rsid w:val="00D23EFE"/>
    <w:rsid w:val="00D23FEE"/>
    <w:rsid w:val="00D241DE"/>
    <w:rsid w:val="00D244B4"/>
    <w:rsid w:val="00D25546"/>
    <w:rsid w:val="00D267A8"/>
    <w:rsid w:val="00D26C5C"/>
    <w:rsid w:val="00D26CA4"/>
    <w:rsid w:val="00D26D06"/>
    <w:rsid w:val="00D26E27"/>
    <w:rsid w:val="00D26E5D"/>
    <w:rsid w:val="00D274E6"/>
    <w:rsid w:val="00D30899"/>
    <w:rsid w:val="00D31151"/>
    <w:rsid w:val="00D3143D"/>
    <w:rsid w:val="00D32FDE"/>
    <w:rsid w:val="00D34D7D"/>
    <w:rsid w:val="00D353CF"/>
    <w:rsid w:val="00D3621F"/>
    <w:rsid w:val="00D371E6"/>
    <w:rsid w:val="00D37513"/>
    <w:rsid w:val="00D37DED"/>
    <w:rsid w:val="00D40418"/>
    <w:rsid w:val="00D40D0D"/>
    <w:rsid w:val="00D40D3A"/>
    <w:rsid w:val="00D4135A"/>
    <w:rsid w:val="00D41BCD"/>
    <w:rsid w:val="00D42C7D"/>
    <w:rsid w:val="00D430FE"/>
    <w:rsid w:val="00D43376"/>
    <w:rsid w:val="00D4371E"/>
    <w:rsid w:val="00D4417A"/>
    <w:rsid w:val="00D44612"/>
    <w:rsid w:val="00D450CE"/>
    <w:rsid w:val="00D454F3"/>
    <w:rsid w:val="00D45784"/>
    <w:rsid w:val="00D45868"/>
    <w:rsid w:val="00D45F53"/>
    <w:rsid w:val="00D46DDC"/>
    <w:rsid w:val="00D46FCB"/>
    <w:rsid w:val="00D47281"/>
    <w:rsid w:val="00D47AA2"/>
    <w:rsid w:val="00D47F6B"/>
    <w:rsid w:val="00D5088D"/>
    <w:rsid w:val="00D50F0E"/>
    <w:rsid w:val="00D51074"/>
    <w:rsid w:val="00D51E29"/>
    <w:rsid w:val="00D535D1"/>
    <w:rsid w:val="00D53725"/>
    <w:rsid w:val="00D53E29"/>
    <w:rsid w:val="00D54223"/>
    <w:rsid w:val="00D54433"/>
    <w:rsid w:val="00D5476A"/>
    <w:rsid w:val="00D54F20"/>
    <w:rsid w:val="00D55629"/>
    <w:rsid w:val="00D55BDD"/>
    <w:rsid w:val="00D56313"/>
    <w:rsid w:val="00D57A3D"/>
    <w:rsid w:val="00D6039C"/>
    <w:rsid w:val="00D60693"/>
    <w:rsid w:val="00D61241"/>
    <w:rsid w:val="00D63ADA"/>
    <w:rsid w:val="00D63F71"/>
    <w:rsid w:val="00D653FB"/>
    <w:rsid w:val="00D65850"/>
    <w:rsid w:val="00D65AE3"/>
    <w:rsid w:val="00D672DE"/>
    <w:rsid w:val="00D6750C"/>
    <w:rsid w:val="00D70530"/>
    <w:rsid w:val="00D70785"/>
    <w:rsid w:val="00D70E32"/>
    <w:rsid w:val="00D70EC8"/>
    <w:rsid w:val="00D71502"/>
    <w:rsid w:val="00D71818"/>
    <w:rsid w:val="00D71CE7"/>
    <w:rsid w:val="00D71F20"/>
    <w:rsid w:val="00D73BBF"/>
    <w:rsid w:val="00D74C98"/>
    <w:rsid w:val="00D74D82"/>
    <w:rsid w:val="00D74FDD"/>
    <w:rsid w:val="00D753A9"/>
    <w:rsid w:val="00D764BE"/>
    <w:rsid w:val="00D766BC"/>
    <w:rsid w:val="00D77BB0"/>
    <w:rsid w:val="00D80716"/>
    <w:rsid w:val="00D829D5"/>
    <w:rsid w:val="00D83D3D"/>
    <w:rsid w:val="00D83E7A"/>
    <w:rsid w:val="00D841DC"/>
    <w:rsid w:val="00D84272"/>
    <w:rsid w:val="00D843EB"/>
    <w:rsid w:val="00D8695F"/>
    <w:rsid w:val="00D8741F"/>
    <w:rsid w:val="00D909D1"/>
    <w:rsid w:val="00D90FBC"/>
    <w:rsid w:val="00D92181"/>
    <w:rsid w:val="00D92D32"/>
    <w:rsid w:val="00D9428A"/>
    <w:rsid w:val="00D95012"/>
    <w:rsid w:val="00D95D10"/>
    <w:rsid w:val="00D971DD"/>
    <w:rsid w:val="00DA0384"/>
    <w:rsid w:val="00DA0ACF"/>
    <w:rsid w:val="00DA24CF"/>
    <w:rsid w:val="00DA25CD"/>
    <w:rsid w:val="00DA4009"/>
    <w:rsid w:val="00DA482B"/>
    <w:rsid w:val="00DA54F0"/>
    <w:rsid w:val="00DA5D7F"/>
    <w:rsid w:val="00DA66EE"/>
    <w:rsid w:val="00DB2194"/>
    <w:rsid w:val="00DB2532"/>
    <w:rsid w:val="00DB265C"/>
    <w:rsid w:val="00DB28F6"/>
    <w:rsid w:val="00DB2ADA"/>
    <w:rsid w:val="00DB4AF2"/>
    <w:rsid w:val="00DB5030"/>
    <w:rsid w:val="00DB5A7A"/>
    <w:rsid w:val="00DB5B82"/>
    <w:rsid w:val="00DB5DB1"/>
    <w:rsid w:val="00DB5F94"/>
    <w:rsid w:val="00DB6672"/>
    <w:rsid w:val="00DB6E5F"/>
    <w:rsid w:val="00DC0F6B"/>
    <w:rsid w:val="00DC14A4"/>
    <w:rsid w:val="00DC1C1A"/>
    <w:rsid w:val="00DC284B"/>
    <w:rsid w:val="00DC341F"/>
    <w:rsid w:val="00DC3538"/>
    <w:rsid w:val="00DC37B5"/>
    <w:rsid w:val="00DC3F95"/>
    <w:rsid w:val="00DC4F98"/>
    <w:rsid w:val="00DC5272"/>
    <w:rsid w:val="00DC57A8"/>
    <w:rsid w:val="00DC5A11"/>
    <w:rsid w:val="00DC5CDD"/>
    <w:rsid w:val="00DC7305"/>
    <w:rsid w:val="00DD07E6"/>
    <w:rsid w:val="00DD1EDC"/>
    <w:rsid w:val="00DD2225"/>
    <w:rsid w:val="00DD3B15"/>
    <w:rsid w:val="00DD4FF2"/>
    <w:rsid w:val="00DD57DB"/>
    <w:rsid w:val="00DD6978"/>
    <w:rsid w:val="00DD6BCF"/>
    <w:rsid w:val="00DD7626"/>
    <w:rsid w:val="00DE0A46"/>
    <w:rsid w:val="00DE141B"/>
    <w:rsid w:val="00DE1E0D"/>
    <w:rsid w:val="00DE2197"/>
    <w:rsid w:val="00DE231C"/>
    <w:rsid w:val="00DE3FD5"/>
    <w:rsid w:val="00DE4272"/>
    <w:rsid w:val="00DE518E"/>
    <w:rsid w:val="00DE5467"/>
    <w:rsid w:val="00DE55FC"/>
    <w:rsid w:val="00DE6E13"/>
    <w:rsid w:val="00DE6E46"/>
    <w:rsid w:val="00DE75F7"/>
    <w:rsid w:val="00DE7AF3"/>
    <w:rsid w:val="00DF064C"/>
    <w:rsid w:val="00DF0724"/>
    <w:rsid w:val="00DF0D36"/>
    <w:rsid w:val="00DF2700"/>
    <w:rsid w:val="00DF2DD7"/>
    <w:rsid w:val="00DF3E6A"/>
    <w:rsid w:val="00DF43C6"/>
    <w:rsid w:val="00DF54A4"/>
    <w:rsid w:val="00DF6049"/>
    <w:rsid w:val="00DF68C4"/>
    <w:rsid w:val="00DF6C1C"/>
    <w:rsid w:val="00E0037B"/>
    <w:rsid w:val="00E01637"/>
    <w:rsid w:val="00E01822"/>
    <w:rsid w:val="00E03ED4"/>
    <w:rsid w:val="00E03ED7"/>
    <w:rsid w:val="00E0548F"/>
    <w:rsid w:val="00E05EEF"/>
    <w:rsid w:val="00E063D0"/>
    <w:rsid w:val="00E06645"/>
    <w:rsid w:val="00E06EDD"/>
    <w:rsid w:val="00E07319"/>
    <w:rsid w:val="00E1012D"/>
    <w:rsid w:val="00E11F23"/>
    <w:rsid w:val="00E14F16"/>
    <w:rsid w:val="00E159D9"/>
    <w:rsid w:val="00E16FD6"/>
    <w:rsid w:val="00E1773F"/>
    <w:rsid w:val="00E17C26"/>
    <w:rsid w:val="00E20128"/>
    <w:rsid w:val="00E20850"/>
    <w:rsid w:val="00E20BD7"/>
    <w:rsid w:val="00E2195B"/>
    <w:rsid w:val="00E21D95"/>
    <w:rsid w:val="00E22A37"/>
    <w:rsid w:val="00E230D1"/>
    <w:rsid w:val="00E23C16"/>
    <w:rsid w:val="00E24778"/>
    <w:rsid w:val="00E24A07"/>
    <w:rsid w:val="00E25967"/>
    <w:rsid w:val="00E321E8"/>
    <w:rsid w:val="00E32D43"/>
    <w:rsid w:val="00E32E20"/>
    <w:rsid w:val="00E334B3"/>
    <w:rsid w:val="00E34225"/>
    <w:rsid w:val="00E353D5"/>
    <w:rsid w:val="00E354E1"/>
    <w:rsid w:val="00E35DC2"/>
    <w:rsid w:val="00E36000"/>
    <w:rsid w:val="00E36D6F"/>
    <w:rsid w:val="00E36DDE"/>
    <w:rsid w:val="00E4114C"/>
    <w:rsid w:val="00E41559"/>
    <w:rsid w:val="00E416A9"/>
    <w:rsid w:val="00E41A9C"/>
    <w:rsid w:val="00E44CA4"/>
    <w:rsid w:val="00E45581"/>
    <w:rsid w:val="00E45890"/>
    <w:rsid w:val="00E46163"/>
    <w:rsid w:val="00E50200"/>
    <w:rsid w:val="00E506FF"/>
    <w:rsid w:val="00E5089C"/>
    <w:rsid w:val="00E508D4"/>
    <w:rsid w:val="00E50FC6"/>
    <w:rsid w:val="00E537A9"/>
    <w:rsid w:val="00E56BD8"/>
    <w:rsid w:val="00E57E28"/>
    <w:rsid w:val="00E615EA"/>
    <w:rsid w:val="00E6189C"/>
    <w:rsid w:val="00E627CC"/>
    <w:rsid w:val="00E636FC"/>
    <w:rsid w:val="00E63C58"/>
    <w:rsid w:val="00E642FF"/>
    <w:rsid w:val="00E65ACC"/>
    <w:rsid w:val="00E6684C"/>
    <w:rsid w:val="00E67BBF"/>
    <w:rsid w:val="00E70EB8"/>
    <w:rsid w:val="00E716D2"/>
    <w:rsid w:val="00E72376"/>
    <w:rsid w:val="00E7434B"/>
    <w:rsid w:val="00E77117"/>
    <w:rsid w:val="00E800EB"/>
    <w:rsid w:val="00E80134"/>
    <w:rsid w:val="00E80144"/>
    <w:rsid w:val="00E80A84"/>
    <w:rsid w:val="00E81F33"/>
    <w:rsid w:val="00E8247A"/>
    <w:rsid w:val="00E829E7"/>
    <w:rsid w:val="00E832F6"/>
    <w:rsid w:val="00E844D7"/>
    <w:rsid w:val="00E854CB"/>
    <w:rsid w:val="00E863A3"/>
    <w:rsid w:val="00E86ECC"/>
    <w:rsid w:val="00E8774E"/>
    <w:rsid w:val="00E90CAB"/>
    <w:rsid w:val="00E910E0"/>
    <w:rsid w:val="00E9138B"/>
    <w:rsid w:val="00E92203"/>
    <w:rsid w:val="00E9265A"/>
    <w:rsid w:val="00E94848"/>
    <w:rsid w:val="00E94EBA"/>
    <w:rsid w:val="00E954CF"/>
    <w:rsid w:val="00E9574C"/>
    <w:rsid w:val="00E959BE"/>
    <w:rsid w:val="00E95AE6"/>
    <w:rsid w:val="00E95E31"/>
    <w:rsid w:val="00E95F24"/>
    <w:rsid w:val="00EA06E6"/>
    <w:rsid w:val="00EA1DB4"/>
    <w:rsid w:val="00EA22A3"/>
    <w:rsid w:val="00EA2E2D"/>
    <w:rsid w:val="00EA3106"/>
    <w:rsid w:val="00EA3606"/>
    <w:rsid w:val="00EA36BD"/>
    <w:rsid w:val="00EA68F9"/>
    <w:rsid w:val="00EA6FC1"/>
    <w:rsid w:val="00EA7182"/>
    <w:rsid w:val="00EA7AA4"/>
    <w:rsid w:val="00EB02D1"/>
    <w:rsid w:val="00EB0616"/>
    <w:rsid w:val="00EB19E3"/>
    <w:rsid w:val="00EB1CDC"/>
    <w:rsid w:val="00EB4568"/>
    <w:rsid w:val="00EB54DC"/>
    <w:rsid w:val="00EB7ACF"/>
    <w:rsid w:val="00EB7B47"/>
    <w:rsid w:val="00EB7ED6"/>
    <w:rsid w:val="00EC025C"/>
    <w:rsid w:val="00EC09AE"/>
    <w:rsid w:val="00EC37CD"/>
    <w:rsid w:val="00EC408B"/>
    <w:rsid w:val="00EC4FED"/>
    <w:rsid w:val="00EC537E"/>
    <w:rsid w:val="00EC539D"/>
    <w:rsid w:val="00EC5848"/>
    <w:rsid w:val="00ED1451"/>
    <w:rsid w:val="00ED1DDB"/>
    <w:rsid w:val="00ED2132"/>
    <w:rsid w:val="00ED2560"/>
    <w:rsid w:val="00ED49D0"/>
    <w:rsid w:val="00ED4CD6"/>
    <w:rsid w:val="00ED4D73"/>
    <w:rsid w:val="00ED4DEE"/>
    <w:rsid w:val="00ED53E5"/>
    <w:rsid w:val="00ED6A61"/>
    <w:rsid w:val="00ED6B00"/>
    <w:rsid w:val="00EE15B9"/>
    <w:rsid w:val="00EE25FC"/>
    <w:rsid w:val="00EE2BAC"/>
    <w:rsid w:val="00EE334C"/>
    <w:rsid w:val="00EE44B5"/>
    <w:rsid w:val="00EE5867"/>
    <w:rsid w:val="00EE63AE"/>
    <w:rsid w:val="00EE6C0C"/>
    <w:rsid w:val="00EE7399"/>
    <w:rsid w:val="00EF221D"/>
    <w:rsid w:val="00EF28CE"/>
    <w:rsid w:val="00EF36C8"/>
    <w:rsid w:val="00EF49D7"/>
    <w:rsid w:val="00EF4F03"/>
    <w:rsid w:val="00EF5AA5"/>
    <w:rsid w:val="00EF6172"/>
    <w:rsid w:val="00EF68DA"/>
    <w:rsid w:val="00EF7D32"/>
    <w:rsid w:val="00F0005F"/>
    <w:rsid w:val="00F004F1"/>
    <w:rsid w:val="00F01198"/>
    <w:rsid w:val="00F01360"/>
    <w:rsid w:val="00F01582"/>
    <w:rsid w:val="00F01E5E"/>
    <w:rsid w:val="00F01F9A"/>
    <w:rsid w:val="00F02A71"/>
    <w:rsid w:val="00F0424A"/>
    <w:rsid w:val="00F058D7"/>
    <w:rsid w:val="00F05D49"/>
    <w:rsid w:val="00F0637B"/>
    <w:rsid w:val="00F06595"/>
    <w:rsid w:val="00F07659"/>
    <w:rsid w:val="00F07C1B"/>
    <w:rsid w:val="00F10B24"/>
    <w:rsid w:val="00F10FEC"/>
    <w:rsid w:val="00F11612"/>
    <w:rsid w:val="00F12B77"/>
    <w:rsid w:val="00F12E1A"/>
    <w:rsid w:val="00F13457"/>
    <w:rsid w:val="00F14AFB"/>
    <w:rsid w:val="00F15B3C"/>
    <w:rsid w:val="00F16353"/>
    <w:rsid w:val="00F167B0"/>
    <w:rsid w:val="00F16FDD"/>
    <w:rsid w:val="00F175E6"/>
    <w:rsid w:val="00F177AD"/>
    <w:rsid w:val="00F1783F"/>
    <w:rsid w:val="00F17F3E"/>
    <w:rsid w:val="00F2097B"/>
    <w:rsid w:val="00F2237F"/>
    <w:rsid w:val="00F22634"/>
    <w:rsid w:val="00F22C93"/>
    <w:rsid w:val="00F238B2"/>
    <w:rsid w:val="00F24329"/>
    <w:rsid w:val="00F26087"/>
    <w:rsid w:val="00F277D2"/>
    <w:rsid w:val="00F30C31"/>
    <w:rsid w:val="00F30C77"/>
    <w:rsid w:val="00F32DDB"/>
    <w:rsid w:val="00F33B40"/>
    <w:rsid w:val="00F33CCD"/>
    <w:rsid w:val="00F34B5E"/>
    <w:rsid w:val="00F3502E"/>
    <w:rsid w:val="00F350BA"/>
    <w:rsid w:val="00F36C22"/>
    <w:rsid w:val="00F3748D"/>
    <w:rsid w:val="00F37972"/>
    <w:rsid w:val="00F41238"/>
    <w:rsid w:val="00F41F84"/>
    <w:rsid w:val="00F4309E"/>
    <w:rsid w:val="00F430B1"/>
    <w:rsid w:val="00F44D47"/>
    <w:rsid w:val="00F45563"/>
    <w:rsid w:val="00F46F9E"/>
    <w:rsid w:val="00F47232"/>
    <w:rsid w:val="00F5133D"/>
    <w:rsid w:val="00F51509"/>
    <w:rsid w:val="00F52439"/>
    <w:rsid w:val="00F52B80"/>
    <w:rsid w:val="00F53726"/>
    <w:rsid w:val="00F53767"/>
    <w:rsid w:val="00F54621"/>
    <w:rsid w:val="00F55EF3"/>
    <w:rsid w:val="00F57269"/>
    <w:rsid w:val="00F57D1E"/>
    <w:rsid w:val="00F6132E"/>
    <w:rsid w:val="00F623FD"/>
    <w:rsid w:val="00F62B6F"/>
    <w:rsid w:val="00F635D5"/>
    <w:rsid w:val="00F63984"/>
    <w:rsid w:val="00F6469F"/>
    <w:rsid w:val="00F64BA5"/>
    <w:rsid w:val="00F6633B"/>
    <w:rsid w:val="00F6712D"/>
    <w:rsid w:val="00F67AE7"/>
    <w:rsid w:val="00F7177E"/>
    <w:rsid w:val="00F720D0"/>
    <w:rsid w:val="00F72121"/>
    <w:rsid w:val="00F72124"/>
    <w:rsid w:val="00F73C55"/>
    <w:rsid w:val="00F73CEF"/>
    <w:rsid w:val="00F743B6"/>
    <w:rsid w:val="00F74822"/>
    <w:rsid w:val="00F7677A"/>
    <w:rsid w:val="00F76962"/>
    <w:rsid w:val="00F7745C"/>
    <w:rsid w:val="00F8037A"/>
    <w:rsid w:val="00F81B2B"/>
    <w:rsid w:val="00F827D9"/>
    <w:rsid w:val="00F83C27"/>
    <w:rsid w:val="00F84230"/>
    <w:rsid w:val="00F8521F"/>
    <w:rsid w:val="00F85E76"/>
    <w:rsid w:val="00F8620C"/>
    <w:rsid w:val="00F865FB"/>
    <w:rsid w:val="00F86F46"/>
    <w:rsid w:val="00F87111"/>
    <w:rsid w:val="00F9069B"/>
    <w:rsid w:val="00F90AE6"/>
    <w:rsid w:val="00F90B4A"/>
    <w:rsid w:val="00F9137D"/>
    <w:rsid w:val="00F936D5"/>
    <w:rsid w:val="00F940E6"/>
    <w:rsid w:val="00F94319"/>
    <w:rsid w:val="00F9493E"/>
    <w:rsid w:val="00F95444"/>
    <w:rsid w:val="00F95BBE"/>
    <w:rsid w:val="00F96F7D"/>
    <w:rsid w:val="00FA0071"/>
    <w:rsid w:val="00FA1072"/>
    <w:rsid w:val="00FA268C"/>
    <w:rsid w:val="00FA2C12"/>
    <w:rsid w:val="00FA34BD"/>
    <w:rsid w:val="00FA4173"/>
    <w:rsid w:val="00FA421E"/>
    <w:rsid w:val="00FA651F"/>
    <w:rsid w:val="00FA748D"/>
    <w:rsid w:val="00FA7BFA"/>
    <w:rsid w:val="00FB05C5"/>
    <w:rsid w:val="00FB0EF7"/>
    <w:rsid w:val="00FB16D7"/>
    <w:rsid w:val="00FB337B"/>
    <w:rsid w:val="00FB3467"/>
    <w:rsid w:val="00FB3648"/>
    <w:rsid w:val="00FB463A"/>
    <w:rsid w:val="00FB4C7C"/>
    <w:rsid w:val="00FB50CC"/>
    <w:rsid w:val="00FB5A88"/>
    <w:rsid w:val="00FB5E9B"/>
    <w:rsid w:val="00FB6FB9"/>
    <w:rsid w:val="00FB7259"/>
    <w:rsid w:val="00FB7F04"/>
    <w:rsid w:val="00FB7FDC"/>
    <w:rsid w:val="00FC01AD"/>
    <w:rsid w:val="00FC072C"/>
    <w:rsid w:val="00FC0C57"/>
    <w:rsid w:val="00FC117D"/>
    <w:rsid w:val="00FC1BD5"/>
    <w:rsid w:val="00FC2138"/>
    <w:rsid w:val="00FC255D"/>
    <w:rsid w:val="00FC27A6"/>
    <w:rsid w:val="00FC2D6A"/>
    <w:rsid w:val="00FC5216"/>
    <w:rsid w:val="00FC5ABD"/>
    <w:rsid w:val="00FC6AF6"/>
    <w:rsid w:val="00FC79F0"/>
    <w:rsid w:val="00FD081D"/>
    <w:rsid w:val="00FD0F58"/>
    <w:rsid w:val="00FD27B3"/>
    <w:rsid w:val="00FD3E8C"/>
    <w:rsid w:val="00FD54EB"/>
    <w:rsid w:val="00FD5E15"/>
    <w:rsid w:val="00FD6843"/>
    <w:rsid w:val="00FD7419"/>
    <w:rsid w:val="00FD7C16"/>
    <w:rsid w:val="00FE02F1"/>
    <w:rsid w:val="00FE0F5F"/>
    <w:rsid w:val="00FE1777"/>
    <w:rsid w:val="00FE295A"/>
    <w:rsid w:val="00FE2B76"/>
    <w:rsid w:val="00FE38AA"/>
    <w:rsid w:val="00FE56EE"/>
    <w:rsid w:val="00FE5FEF"/>
    <w:rsid w:val="00FE635F"/>
    <w:rsid w:val="00FE78F2"/>
    <w:rsid w:val="00FF1664"/>
    <w:rsid w:val="00FF1BEA"/>
    <w:rsid w:val="00FF1CF6"/>
    <w:rsid w:val="00FF1E85"/>
    <w:rsid w:val="00FF5191"/>
    <w:rsid w:val="00FF5252"/>
    <w:rsid w:val="00FF55F4"/>
    <w:rsid w:val="00FF5C9B"/>
    <w:rsid w:val="00FF7738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5D030060"/>
  <w15:docId w15:val="{6643A341-E1AC-4169-8EA0-F2F5D0F2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6AA2"/>
    <w:pPr>
      <w:spacing w:after="120"/>
    </w:pPr>
    <w:rPr>
      <w:sz w:val="22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A4C1A"/>
    <w:pPr>
      <w:keepNext/>
      <w:pageBreakBefore/>
      <w:spacing w:before="240" w:after="240" w:line="240" w:lineRule="atLeast"/>
      <w:jc w:val="center"/>
      <w:outlineLvl w:val="0"/>
    </w:pPr>
    <w:rPr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link w:val="berschrift2Zchn"/>
    <w:qFormat/>
    <w:rsid w:val="00820C1D"/>
    <w:pPr>
      <w:keepNext/>
      <w:spacing w:before="240"/>
      <w:outlineLvl w:val="1"/>
    </w:pPr>
    <w:rPr>
      <w:b/>
      <w:bCs/>
      <w:i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820C1D"/>
    <w:pPr>
      <w:keepNext/>
      <w:spacing w:before="240" w:line="240" w:lineRule="atLeast"/>
      <w:outlineLvl w:val="2"/>
    </w:pPr>
    <w:rPr>
      <w:b/>
      <w:bCs/>
      <w:color w:val="0000F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820C1D"/>
    <w:pPr>
      <w:keepNext/>
      <w:spacing w:before="240" w:after="60"/>
      <w:outlineLvl w:val="3"/>
    </w:pPr>
    <w:rPr>
      <w:b/>
      <w:bCs/>
      <w:color w:val="000080"/>
      <w:sz w:val="24"/>
      <w:szCs w:val="20"/>
    </w:rPr>
  </w:style>
  <w:style w:type="paragraph" w:styleId="berschrift5">
    <w:name w:val="heading 5"/>
    <w:basedOn w:val="Standard"/>
    <w:next w:val="Standard"/>
    <w:link w:val="berschrift5Zchn"/>
    <w:qFormat/>
    <w:rsid w:val="00820C1D"/>
    <w:pPr>
      <w:spacing w:before="240" w:after="60"/>
      <w:outlineLvl w:val="4"/>
    </w:pPr>
    <w:rPr>
      <w:b/>
      <w:bCs/>
      <w:iCs/>
      <w:color w:val="666699"/>
      <w:szCs w:val="20"/>
    </w:rPr>
  </w:style>
  <w:style w:type="paragraph" w:styleId="berschrift6">
    <w:name w:val="heading 6"/>
    <w:basedOn w:val="Standard"/>
    <w:next w:val="Standard"/>
    <w:link w:val="berschrift6Zchn"/>
    <w:qFormat/>
    <w:locked/>
    <w:rsid w:val="009A4C1A"/>
    <w:p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locked/>
    <w:rsid w:val="009A4C1A"/>
    <w:p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link w:val="berschrift8Zchn"/>
    <w:qFormat/>
    <w:locked/>
    <w:rsid w:val="009A4C1A"/>
    <w:p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locked/>
    <w:rsid w:val="009A4C1A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016D5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locked/>
    <w:rsid w:val="00016D5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semiHidden/>
    <w:locked/>
    <w:rsid w:val="00016D5B"/>
    <w:rPr>
      <w:rFonts w:ascii="Cambria" w:hAnsi="Cambria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semiHidden/>
    <w:locked/>
    <w:rsid w:val="00016D5B"/>
    <w:rPr>
      <w:rFonts w:ascii="Calibri" w:hAnsi="Calibr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semiHidden/>
    <w:locked/>
    <w:rsid w:val="00016D5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semiHidden/>
    <w:locked/>
    <w:rsid w:val="00016D5B"/>
    <w:rPr>
      <w:rFonts w:ascii="Calibri" w:hAnsi="Calibr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semiHidden/>
    <w:locked/>
    <w:rsid w:val="00016D5B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locked/>
    <w:rsid w:val="00016D5B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semiHidden/>
    <w:locked/>
    <w:rsid w:val="00016D5B"/>
    <w:rPr>
      <w:rFonts w:ascii="Cambria" w:hAnsi="Cambria" w:cs="Times New Roman"/>
    </w:rPr>
  </w:style>
  <w:style w:type="paragraph" w:customStyle="1" w:styleId="TeilNummer">
    <w:name w:val="Teil_Nummer"/>
    <w:next w:val="TeilTitel"/>
    <w:locked/>
    <w:rsid w:val="00871661"/>
    <w:pPr>
      <w:jc w:val="center"/>
    </w:pPr>
    <w:rPr>
      <w:b/>
      <w:sz w:val="28"/>
      <w:szCs w:val="24"/>
    </w:rPr>
  </w:style>
  <w:style w:type="paragraph" w:customStyle="1" w:styleId="TeilTitel">
    <w:name w:val="Teil_Titel"/>
    <w:next w:val="Standard"/>
    <w:locked/>
    <w:rsid w:val="00871661"/>
    <w:pPr>
      <w:spacing w:before="240" w:after="240" w:line="240" w:lineRule="atLeast"/>
      <w:jc w:val="center"/>
    </w:pPr>
    <w:rPr>
      <w:b/>
      <w:sz w:val="48"/>
      <w:szCs w:val="24"/>
    </w:rPr>
  </w:style>
  <w:style w:type="paragraph" w:customStyle="1" w:styleId="Schmutztitel">
    <w:name w:val="Schmutztitel"/>
    <w:basedOn w:val="Standard"/>
    <w:next w:val="Haupttitel"/>
    <w:rsid w:val="00796934"/>
    <w:pPr>
      <w:spacing w:before="120" w:after="480"/>
      <w:jc w:val="center"/>
    </w:pPr>
    <w:rPr>
      <w:rFonts w:ascii="Arial" w:hAnsi="Arial" w:cs="Arial"/>
      <w:b/>
      <w:sz w:val="32"/>
      <w:szCs w:val="32"/>
    </w:rPr>
  </w:style>
  <w:style w:type="paragraph" w:customStyle="1" w:styleId="ListeStrich">
    <w:name w:val="Liste_Strich"/>
    <w:basedOn w:val="Standard"/>
    <w:uiPriority w:val="99"/>
    <w:rsid w:val="008F0E41"/>
    <w:pPr>
      <w:numPr>
        <w:numId w:val="5"/>
      </w:numPr>
    </w:pPr>
  </w:style>
  <w:style w:type="paragraph" w:customStyle="1" w:styleId="ListeBuchst">
    <w:name w:val="Liste_Buchst"/>
    <w:basedOn w:val="Standard"/>
    <w:rsid w:val="0073031E"/>
    <w:pPr>
      <w:numPr>
        <w:ilvl w:val="1"/>
        <w:numId w:val="16"/>
      </w:numPr>
    </w:pPr>
  </w:style>
  <w:style w:type="paragraph" w:styleId="Gruformel">
    <w:name w:val="Closing"/>
    <w:basedOn w:val="Standard"/>
    <w:link w:val="GruformelZchn"/>
    <w:semiHidden/>
    <w:rsid w:val="009A4C1A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locked/>
    <w:rsid w:val="00016D5B"/>
    <w:rPr>
      <w:rFonts w:cs="Times New Roman"/>
      <w:sz w:val="24"/>
      <w:szCs w:val="24"/>
    </w:rPr>
  </w:style>
  <w:style w:type="paragraph" w:customStyle="1" w:styleId="TabText">
    <w:name w:val="Tab_Text"/>
    <w:locked/>
    <w:rsid w:val="004C1D68"/>
    <w:rPr>
      <w:sz w:val="18"/>
      <w:szCs w:val="24"/>
    </w:rPr>
  </w:style>
  <w:style w:type="paragraph" w:customStyle="1" w:styleId="TabKopf">
    <w:name w:val="Tab_Kopf"/>
    <w:locked/>
    <w:rsid w:val="004C1D68"/>
    <w:rPr>
      <w:b/>
      <w:sz w:val="18"/>
      <w:szCs w:val="24"/>
    </w:rPr>
  </w:style>
  <w:style w:type="paragraph" w:customStyle="1" w:styleId="TabBU">
    <w:name w:val="Tab_BU"/>
    <w:next w:val="Standard"/>
    <w:locked/>
    <w:rsid w:val="004C1D68"/>
    <w:pPr>
      <w:spacing w:before="240" w:after="240" w:line="240" w:lineRule="atLeast"/>
      <w:jc w:val="center"/>
    </w:pPr>
    <w:rPr>
      <w:i/>
      <w:sz w:val="22"/>
      <w:szCs w:val="24"/>
    </w:rPr>
  </w:style>
  <w:style w:type="paragraph" w:customStyle="1" w:styleId="Autor">
    <w:name w:val="Autor"/>
    <w:basedOn w:val="Standard"/>
    <w:next w:val="Schmutztitel"/>
    <w:rsid w:val="000561A4"/>
    <w:pPr>
      <w:jc w:val="center"/>
    </w:pPr>
    <w:rPr>
      <w:rFonts w:ascii="Arial" w:hAnsi="Arial" w:cs="Arial"/>
    </w:rPr>
  </w:style>
  <w:style w:type="paragraph" w:customStyle="1" w:styleId="Zitat1">
    <w:name w:val="Zitat1"/>
    <w:next w:val="Standard"/>
    <w:locked/>
    <w:rsid w:val="00272DDC"/>
    <w:pPr>
      <w:spacing w:before="240" w:after="240"/>
      <w:ind w:left="540"/>
      <w:contextualSpacing/>
    </w:pPr>
    <w:rPr>
      <w:sz w:val="22"/>
      <w:szCs w:val="24"/>
    </w:rPr>
  </w:style>
  <w:style w:type="paragraph" w:customStyle="1" w:styleId="Haupttitel">
    <w:name w:val="Haupttitel"/>
    <w:basedOn w:val="Standard"/>
    <w:next w:val="Standard"/>
    <w:rsid w:val="000561A4"/>
    <w:pPr>
      <w:ind w:left="1080" w:right="2259"/>
      <w:jc w:val="right"/>
    </w:pPr>
    <w:rPr>
      <w:rFonts w:ascii="Arial" w:hAnsi="Arial" w:cs="Arial"/>
      <w:i/>
      <w:sz w:val="24"/>
    </w:rPr>
  </w:style>
  <w:style w:type="paragraph" w:customStyle="1" w:styleId="EZ-SchriftwechselAnfang">
    <w:name w:val="EZ-Schriftwechsel_Anfang"/>
    <w:next w:val="Standard"/>
    <w:locked/>
    <w:rsid w:val="00FE1777"/>
    <w:pPr>
      <w:pBdr>
        <w:top w:val="single" w:sz="24" w:space="1" w:color="FF6600"/>
        <w:left w:val="single" w:sz="24" w:space="6" w:color="FF6600"/>
        <w:right w:val="single" w:sz="24" w:space="6" w:color="FF6600"/>
      </w:pBdr>
      <w:shd w:val="clear" w:color="auto" w:fill="FFCC99"/>
      <w:spacing w:after="120" w:line="120" w:lineRule="atLeast"/>
    </w:pPr>
    <w:rPr>
      <w:b/>
      <w:bCs/>
      <w:sz w:val="6"/>
      <w:lang w:val="en-GB"/>
    </w:rPr>
  </w:style>
  <w:style w:type="paragraph" w:customStyle="1" w:styleId="EZ-SchriftwechselEnde">
    <w:name w:val="EZ-Schriftwechsel_Ende"/>
    <w:basedOn w:val="Standard"/>
    <w:next w:val="Standard"/>
    <w:locked/>
    <w:rsid w:val="00661E0D"/>
    <w:pPr>
      <w:pBdr>
        <w:left w:val="single" w:sz="24" w:space="6" w:color="FF6600"/>
        <w:bottom w:val="single" w:sz="24" w:space="1" w:color="FF6600"/>
        <w:right w:val="single" w:sz="24" w:space="6" w:color="FF6600"/>
      </w:pBdr>
      <w:shd w:val="clear" w:color="auto" w:fill="FFCC99"/>
      <w:spacing w:line="120" w:lineRule="atLeast"/>
    </w:pPr>
    <w:rPr>
      <w:sz w:val="6"/>
    </w:rPr>
  </w:style>
  <w:style w:type="paragraph" w:customStyle="1" w:styleId="AutorWidmung">
    <w:name w:val="Autor_Widmung"/>
    <w:basedOn w:val="Standard"/>
    <w:next w:val="Standard"/>
    <w:rsid w:val="00EF36C8"/>
    <w:pPr>
      <w:spacing w:before="120"/>
    </w:pPr>
    <w:rPr>
      <w:i/>
      <w:color w:val="008080"/>
      <w:szCs w:val="22"/>
    </w:rPr>
  </w:style>
  <w:style w:type="paragraph" w:customStyle="1" w:styleId="IllusBU">
    <w:name w:val="Illus_BU"/>
    <w:basedOn w:val="TabBU"/>
    <w:next w:val="Standard"/>
    <w:uiPriority w:val="99"/>
    <w:semiHidden/>
    <w:locked/>
    <w:rsid w:val="004C1D68"/>
    <w:pPr>
      <w:spacing w:before="0"/>
    </w:pPr>
  </w:style>
  <w:style w:type="paragraph" w:customStyle="1" w:styleId="Illus">
    <w:name w:val="Illus"/>
    <w:basedOn w:val="Standard"/>
    <w:next w:val="Standard"/>
    <w:uiPriority w:val="99"/>
    <w:semiHidden/>
    <w:locked/>
    <w:rsid w:val="004C1D68"/>
    <w:pPr>
      <w:spacing w:before="240"/>
      <w:jc w:val="center"/>
    </w:pPr>
  </w:style>
  <w:style w:type="paragraph" w:styleId="Index1">
    <w:name w:val="index 1"/>
    <w:basedOn w:val="Standard"/>
    <w:next w:val="Standard"/>
    <w:autoRedefine/>
    <w:semiHidden/>
    <w:locked/>
    <w:rsid w:val="004C1D68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locked/>
    <w:rsid w:val="004C1D68"/>
    <w:pPr>
      <w:ind w:left="400" w:hanging="200"/>
    </w:pPr>
  </w:style>
  <w:style w:type="character" w:customStyle="1" w:styleId="B">
    <w:name w:val="_B_"/>
    <w:basedOn w:val="Absatz-Standardschriftart"/>
    <w:semiHidden/>
    <w:rsid w:val="001F0771"/>
    <w:rPr>
      <w:rFonts w:cs="Times New Roman"/>
      <w:b/>
      <w:color w:val="003300"/>
    </w:rPr>
  </w:style>
  <w:style w:type="character" w:customStyle="1" w:styleId="I">
    <w:name w:val="_I_"/>
    <w:basedOn w:val="Absatz-Standardschriftart"/>
    <w:uiPriority w:val="99"/>
    <w:semiHidden/>
    <w:rsid w:val="001F0771"/>
    <w:rPr>
      <w:rFonts w:cs="Times New Roman"/>
      <w:i/>
      <w:color w:val="993300"/>
    </w:rPr>
  </w:style>
  <w:style w:type="character" w:customStyle="1" w:styleId="BI">
    <w:name w:val="_B_I_"/>
    <w:basedOn w:val="Absatz-Standardschriftart"/>
    <w:semiHidden/>
    <w:rsid w:val="001F0771"/>
    <w:rPr>
      <w:rFonts w:cs="Times New Roman"/>
      <w:b/>
      <w:i/>
      <w:color w:val="003300"/>
    </w:rPr>
  </w:style>
  <w:style w:type="character" w:customStyle="1" w:styleId="U">
    <w:name w:val="_U_"/>
    <w:basedOn w:val="Absatz-Standardschriftart"/>
    <w:semiHidden/>
    <w:rsid w:val="001F0771"/>
    <w:rPr>
      <w:rFonts w:cs="Times New Roman"/>
      <w:u w:val="single"/>
    </w:rPr>
  </w:style>
  <w:style w:type="character" w:customStyle="1" w:styleId="BU">
    <w:name w:val="_B_U_"/>
    <w:basedOn w:val="Absatz-Standardschriftart"/>
    <w:semiHidden/>
    <w:rsid w:val="001F0771"/>
    <w:rPr>
      <w:rFonts w:cs="Times New Roman"/>
      <w:b/>
      <w:color w:val="003300"/>
      <w:u w:val="single"/>
    </w:rPr>
  </w:style>
  <w:style w:type="character" w:customStyle="1" w:styleId="IU">
    <w:name w:val="_I_U_"/>
    <w:basedOn w:val="Absatz-Standardschriftart"/>
    <w:semiHidden/>
    <w:rsid w:val="001F0771"/>
    <w:rPr>
      <w:rFonts w:cs="Times New Roman"/>
      <w:i/>
      <w:color w:val="993300"/>
      <w:u w:val="single"/>
    </w:rPr>
  </w:style>
  <w:style w:type="character" w:customStyle="1" w:styleId="BIU">
    <w:name w:val="_B_I_U_"/>
    <w:basedOn w:val="Absatz-Standardschriftart"/>
    <w:semiHidden/>
    <w:rsid w:val="001F0771"/>
    <w:rPr>
      <w:rFonts w:cs="Times New Roman"/>
      <w:b/>
      <w:i/>
      <w:color w:val="003300"/>
      <w:u w:val="single"/>
    </w:rPr>
  </w:style>
  <w:style w:type="paragraph" w:customStyle="1" w:styleId="Widmung">
    <w:name w:val="Widmung"/>
    <w:basedOn w:val="Standard"/>
    <w:next w:val="AutorWidmung"/>
    <w:rsid w:val="00EF36C8"/>
    <w:rPr>
      <w:color w:val="008080"/>
      <w:szCs w:val="22"/>
    </w:rPr>
  </w:style>
  <w:style w:type="paragraph" w:customStyle="1" w:styleId="Sonderformat1">
    <w:name w:val="Sonderformat_1"/>
    <w:basedOn w:val="Standard"/>
    <w:locked/>
    <w:rsid w:val="006C0F2C"/>
    <w:pPr>
      <w:shd w:val="clear" w:color="auto" w:fill="FF9900"/>
    </w:pPr>
  </w:style>
  <w:style w:type="paragraph" w:styleId="Anrede">
    <w:name w:val="Salutation"/>
    <w:basedOn w:val="Standard"/>
    <w:next w:val="Standard"/>
    <w:link w:val="AnredeZchn"/>
    <w:semiHidden/>
    <w:rsid w:val="00383E2A"/>
  </w:style>
  <w:style w:type="character" w:customStyle="1" w:styleId="AnredeZchn">
    <w:name w:val="Anrede Zchn"/>
    <w:basedOn w:val="Absatz-Standardschriftart"/>
    <w:link w:val="Anrede"/>
    <w:semiHidden/>
    <w:locked/>
    <w:rsid w:val="00016D5B"/>
    <w:rPr>
      <w:rFonts w:cs="Times New Roman"/>
      <w:sz w:val="24"/>
      <w:szCs w:val="24"/>
    </w:rPr>
  </w:style>
  <w:style w:type="character" w:customStyle="1" w:styleId="Sc">
    <w:name w:val="_Sc_"/>
    <w:basedOn w:val="Absatz-Standardschriftart"/>
    <w:semiHidden/>
    <w:rsid w:val="001F0771"/>
    <w:rPr>
      <w:rFonts w:cs="Times New Roman"/>
      <w:smallCaps/>
      <w:color w:val="008000"/>
    </w:rPr>
  </w:style>
  <w:style w:type="paragraph" w:customStyle="1" w:styleId="HinweisFuerDenSetzer">
    <w:name w:val="HinweisFuerDenSetzer"/>
    <w:semiHidden/>
    <w:locked/>
    <w:rsid w:val="004C1D68"/>
    <w:rPr>
      <w:b/>
      <w:color w:val="808080"/>
      <w:sz w:val="22"/>
    </w:rPr>
  </w:style>
  <w:style w:type="paragraph" w:customStyle="1" w:styleId="ListePunkt">
    <w:name w:val="Liste_Punkt"/>
    <w:uiPriority w:val="99"/>
    <w:locked/>
    <w:rsid w:val="008F0E41"/>
    <w:pPr>
      <w:numPr>
        <w:numId w:val="3"/>
      </w:numPr>
      <w:spacing w:after="120"/>
    </w:pPr>
    <w:rPr>
      <w:sz w:val="22"/>
      <w:szCs w:val="24"/>
    </w:rPr>
  </w:style>
  <w:style w:type="paragraph" w:styleId="Beschriftung">
    <w:name w:val="caption"/>
    <w:basedOn w:val="Standard"/>
    <w:next w:val="Standard"/>
    <w:uiPriority w:val="99"/>
    <w:qFormat/>
    <w:rsid w:val="00E063D0"/>
    <w:pPr>
      <w:spacing w:before="120"/>
    </w:pPr>
    <w:rPr>
      <w:b/>
      <w:bCs/>
      <w:sz w:val="20"/>
      <w:szCs w:val="20"/>
    </w:rPr>
  </w:style>
  <w:style w:type="paragraph" w:styleId="Aufzhlungszeichen">
    <w:name w:val="List Bullet"/>
    <w:basedOn w:val="Standard"/>
    <w:autoRedefine/>
    <w:semiHidden/>
    <w:rsid w:val="00820C1D"/>
    <w:pPr>
      <w:tabs>
        <w:tab w:val="num" w:pos="360"/>
      </w:tabs>
      <w:ind w:left="360" w:hanging="360"/>
    </w:pPr>
  </w:style>
  <w:style w:type="paragraph" w:styleId="Aufzhlungszeichen2">
    <w:name w:val="List Bullet 2"/>
    <w:basedOn w:val="Standard"/>
    <w:autoRedefine/>
    <w:semiHidden/>
    <w:rsid w:val="00820C1D"/>
    <w:pPr>
      <w:tabs>
        <w:tab w:val="num" w:pos="643"/>
      </w:tabs>
      <w:ind w:left="643" w:hanging="360"/>
    </w:pPr>
  </w:style>
  <w:style w:type="paragraph" w:styleId="Aufzhlungszeichen3">
    <w:name w:val="List Bullet 3"/>
    <w:basedOn w:val="Standard"/>
    <w:autoRedefine/>
    <w:semiHidden/>
    <w:rsid w:val="00820C1D"/>
    <w:pPr>
      <w:tabs>
        <w:tab w:val="num" w:pos="926"/>
      </w:tabs>
      <w:ind w:left="926" w:hanging="360"/>
    </w:pPr>
  </w:style>
  <w:style w:type="paragraph" w:styleId="Aufzhlungszeichen4">
    <w:name w:val="List Bullet 4"/>
    <w:basedOn w:val="Standard"/>
    <w:autoRedefine/>
    <w:semiHidden/>
    <w:rsid w:val="00820C1D"/>
    <w:pPr>
      <w:tabs>
        <w:tab w:val="num" w:pos="1209"/>
      </w:tabs>
      <w:ind w:left="1209" w:hanging="360"/>
    </w:pPr>
  </w:style>
  <w:style w:type="paragraph" w:styleId="Aufzhlungszeichen5">
    <w:name w:val="List Bullet 5"/>
    <w:basedOn w:val="Standard"/>
    <w:autoRedefine/>
    <w:semiHidden/>
    <w:rsid w:val="00820C1D"/>
    <w:pPr>
      <w:tabs>
        <w:tab w:val="num" w:pos="1492"/>
      </w:tabs>
      <w:ind w:left="1492" w:hanging="360"/>
    </w:pPr>
  </w:style>
  <w:style w:type="paragraph" w:customStyle="1" w:styleId="FormelAnfang">
    <w:name w:val="Formel_Anfang"/>
    <w:next w:val="Standard"/>
    <w:locked/>
    <w:rsid w:val="004C1D68"/>
    <w:pPr>
      <w:pBdr>
        <w:top w:val="single" w:sz="24" w:space="1" w:color="000080"/>
      </w:pBdr>
      <w:shd w:val="clear" w:color="auto" w:fill="99CCFF"/>
      <w:spacing w:before="240" w:after="240" w:line="120" w:lineRule="atLeast"/>
    </w:pPr>
    <w:rPr>
      <w:sz w:val="6"/>
    </w:rPr>
  </w:style>
  <w:style w:type="paragraph" w:customStyle="1" w:styleId="Zitat-Kapanf">
    <w:name w:val="Zitat-Kapanf"/>
    <w:basedOn w:val="Standard"/>
    <w:next w:val="Standard"/>
    <w:rsid w:val="00D92D32"/>
    <w:pPr>
      <w:spacing w:before="120"/>
      <w:ind w:left="4500"/>
    </w:pPr>
  </w:style>
  <w:style w:type="paragraph" w:customStyle="1" w:styleId="FormelEnde">
    <w:name w:val="Formel_Ende"/>
    <w:next w:val="Standard"/>
    <w:locked/>
    <w:rsid w:val="004C1D68"/>
    <w:pPr>
      <w:pBdr>
        <w:bottom w:val="single" w:sz="24" w:space="0" w:color="000080"/>
      </w:pBdr>
      <w:shd w:val="clear" w:color="auto" w:fill="99CCFF"/>
      <w:spacing w:before="240" w:after="240" w:line="120" w:lineRule="atLeast"/>
    </w:pPr>
    <w:rPr>
      <w:sz w:val="6"/>
      <w:szCs w:val="10"/>
    </w:rPr>
  </w:style>
  <w:style w:type="character" w:customStyle="1" w:styleId="BSc">
    <w:name w:val="_B_Sc_"/>
    <w:basedOn w:val="Absatz-Standardschriftart"/>
    <w:semiHidden/>
    <w:rsid w:val="001F0771"/>
    <w:rPr>
      <w:rFonts w:cs="Times New Roman"/>
      <w:b/>
      <w:smallCaps/>
      <w:color w:val="003300"/>
    </w:rPr>
  </w:style>
  <w:style w:type="paragraph" w:styleId="Sprechblasentext">
    <w:name w:val="Balloon Text"/>
    <w:basedOn w:val="Standard"/>
    <w:link w:val="SprechblasentextZchn"/>
    <w:uiPriority w:val="99"/>
    <w:semiHidden/>
    <w:locked/>
    <w:rsid w:val="004C1D6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16D5B"/>
    <w:rPr>
      <w:rFonts w:cs="Times New Roman"/>
      <w:sz w:val="2"/>
    </w:rPr>
  </w:style>
  <w:style w:type="paragraph" w:customStyle="1" w:styleId="Zitat-Quelle">
    <w:name w:val="Zitat-Quelle"/>
    <w:basedOn w:val="Standard"/>
    <w:next w:val="Standard"/>
    <w:rsid w:val="00272DDC"/>
    <w:pPr>
      <w:ind w:left="4502"/>
    </w:pPr>
    <w:rPr>
      <w:i/>
      <w:color w:val="333399"/>
      <w:szCs w:val="22"/>
    </w:rPr>
  </w:style>
  <w:style w:type="paragraph" w:customStyle="1" w:styleId="Impressum">
    <w:name w:val="Impressum"/>
    <w:basedOn w:val="Standard"/>
    <w:next w:val="Standard"/>
    <w:semiHidden/>
    <w:rsid w:val="00131ACB"/>
    <w:rPr>
      <w:sz w:val="20"/>
    </w:rPr>
  </w:style>
  <w:style w:type="character" w:styleId="Hervorhebung">
    <w:name w:val="Emphasis"/>
    <w:basedOn w:val="Absatz-Standardschriftart"/>
    <w:uiPriority w:val="20"/>
    <w:qFormat/>
    <w:rsid w:val="009A4C1A"/>
    <w:rPr>
      <w:rFonts w:cs="Times New Roman"/>
      <w:i/>
      <w:iCs/>
    </w:rPr>
  </w:style>
  <w:style w:type="paragraph" w:styleId="HTMLAdresse">
    <w:name w:val="HTML Address"/>
    <w:basedOn w:val="Standard"/>
    <w:link w:val="HTMLAdresseZchn"/>
    <w:semiHidden/>
    <w:rsid w:val="009A4C1A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locked/>
    <w:rsid w:val="00016D5B"/>
    <w:rPr>
      <w:rFonts w:cs="Times New Roman"/>
      <w:i/>
      <w:iCs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locked/>
    <w:rsid w:val="004C1D68"/>
    <w:pPr>
      <w:ind w:left="400" w:hanging="400"/>
    </w:pPr>
  </w:style>
  <w:style w:type="character" w:styleId="HTMLAkronym">
    <w:name w:val="HTML Acronym"/>
    <w:basedOn w:val="Absatz-Standardschriftart"/>
    <w:semiHidden/>
    <w:rsid w:val="009A4C1A"/>
    <w:rPr>
      <w:rFonts w:cs="Times New Roman"/>
    </w:rPr>
  </w:style>
  <w:style w:type="character" w:styleId="HTMLBeispiel">
    <w:name w:val="HTML Sample"/>
    <w:basedOn w:val="Absatz-Standardschriftart"/>
    <w:semiHidden/>
    <w:rsid w:val="009A4C1A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A4C1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A4C1A"/>
    <w:rPr>
      <w:rFonts w:cs="Times New Roman"/>
      <w:i/>
      <w:iCs/>
    </w:rPr>
  </w:style>
  <w:style w:type="character" w:styleId="HTMLSchreibmaschine">
    <w:name w:val="HTML Typewriter"/>
    <w:basedOn w:val="Absatz-Standardschriftart"/>
    <w:semiHidden/>
    <w:rsid w:val="009A4C1A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A4C1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A4C1A"/>
    <w:rPr>
      <w:rFonts w:cs="Times New Roman"/>
      <w:i/>
      <w:iCs/>
    </w:rPr>
  </w:style>
  <w:style w:type="character" w:styleId="BesuchterLink">
    <w:name w:val="FollowedHyperlink"/>
    <w:basedOn w:val="Absatz-Standardschriftart"/>
    <w:semiHidden/>
    <w:locked/>
    <w:rsid w:val="004C1D68"/>
    <w:rPr>
      <w:rFonts w:cs="Times New Roman"/>
      <w:color w:val="800080"/>
      <w:u w:val="single"/>
    </w:rPr>
  </w:style>
  <w:style w:type="paragraph" w:styleId="Blocktext">
    <w:name w:val="Block Text"/>
    <w:basedOn w:val="Standard"/>
    <w:semiHidden/>
    <w:locked/>
    <w:rsid w:val="004C1D68"/>
    <w:pPr>
      <w:ind w:left="1440" w:right="1440"/>
    </w:pPr>
  </w:style>
  <w:style w:type="paragraph" w:customStyle="1" w:styleId="IconAbsatz">
    <w:name w:val="Icon_Absatz"/>
    <w:basedOn w:val="IconKapitel"/>
    <w:next w:val="Standard"/>
    <w:rsid w:val="00F743B6"/>
    <w:pPr>
      <w:numPr>
        <w:numId w:val="10"/>
      </w:numPr>
      <w:pBdr>
        <w:top w:val="doubleWave" w:sz="6" w:space="1" w:color="808080" w:shadow="1"/>
        <w:left w:val="doubleWave" w:sz="6" w:space="4" w:color="808080" w:shadow="1"/>
        <w:bottom w:val="doubleWave" w:sz="6" w:space="1" w:color="808080" w:shadow="1"/>
        <w:right w:val="doubleWave" w:sz="6" w:space="4" w:color="808080" w:shadow="1"/>
      </w:pBdr>
      <w:tabs>
        <w:tab w:val="num" w:pos="1800"/>
      </w:tabs>
    </w:pPr>
  </w:style>
  <w:style w:type="paragraph" w:styleId="Dokumentstruktur">
    <w:name w:val="Document Map"/>
    <w:basedOn w:val="Standard"/>
    <w:link w:val="DokumentstrukturZchn"/>
    <w:semiHidden/>
    <w:locked/>
    <w:rsid w:val="004C1D68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locked/>
    <w:rsid w:val="00016D5B"/>
    <w:rPr>
      <w:rFonts w:cs="Times New Roman"/>
      <w:sz w:val="2"/>
    </w:rPr>
  </w:style>
  <w:style w:type="paragraph" w:styleId="E-Mail-Signatur">
    <w:name w:val="E-mail Signature"/>
    <w:basedOn w:val="Standard"/>
    <w:link w:val="E-Mail-SignaturZchn"/>
    <w:semiHidden/>
    <w:locked/>
    <w:rsid w:val="004C1D68"/>
  </w:style>
  <w:style w:type="character" w:customStyle="1" w:styleId="E-Mail-SignaturZchn">
    <w:name w:val="E-Mail-Signatur Zchn"/>
    <w:basedOn w:val="Absatz-Standardschriftart"/>
    <w:link w:val="E-Mail-Signatur"/>
    <w:semiHidden/>
    <w:locked/>
    <w:rsid w:val="00016D5B"/>
    <w:rPr>
      <w:rFonts w:cs="Times New Roman"/>
      <w:sz w:val="24"/>
      <w:szCs w:val="24"/>
    </w:rPr>
  </w:style>
  <w:style w:type="paragraph" w:styleId="Endnotentext">
    <w:name w:val="endnote text"/>
    <w:basedOn w:val="Standard"/>
    <w:link w:val="EndnotentextZchn"/>
    <w:semiHidden/>
    <w:locked/>
    <w:rsid w:val="004C1D68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locked/>
    <w:rsid w:val="00016D5B"/>
    <w:rPr>
      <w:rFonts w:cs="Times New Roman"/>
      <w:sz w:val="20"/>
      <w:szCs w:val="20"/>
    </w:rPr>
  </w:style>
  <w:style w:type="character" w:styleId="Endnotenzeichen">
    <w:name w:val="endnote reference"/>
    <w:basedOn w:val="Absatz-Standardschriftart"/>
    <w:semiHidden/>
    <w:locked/>
    <w:rsid w:val="004C1D68"/>
    <w:rPr>
      <w:rFonts w:cs="Times New Roman"/>
      <w:vertAlign w:val="superscript"/>
    </w:rPr>
  </w:style>
  <w:style w:type="paragraph" w:styleId="HTMLVorformatiert">
    <w:name w:val="HTML Preformatted"/>
    <w:basedOn w:val="Standard"/>
    <w:link w:val="HTMLVorformatiertZchn"/>
    <w:semiHidden/>
    <w:rsid w:val="009A4C1A"/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locked/>
    <w:rsid w:val="00016D5B"/>
    <w:rPr>
      <w:rFonts w:ascii="Courier New" w:hAnsi="Courier New" w:cs="Courier New"/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semiHidden/>
    <w:locked/>
    <w:rsid w:val="004C1D68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locked/>
    <w:rsid w:val="00016D5B"/>
    <w:rPr>
      <w:rFonts w:cs="Times New Roman"/>
      <w:sz w:val="24"/>
      <w:szCs w:val="24"/>
    </w:rPr>
  </w:style>
  <w:style w:type="paragraph" w:styleId="Funotentext">
    <w:name w:val="footnote text"/>
    <w:aliases w:val="Fußnotentext Char Char Char Char,Fußnotentext1,Fußnotentext Char Char Char1 Char,Fußnotentext Char Char Char,Fußnotentext Char"/>
    <w:basedOn w:val="Standard"/>
    <w:link w:val="FunotentextZchn"/>
    <w:uiPriority w:val="99"/>
    <w:qFormat/>
    <w:locked/>
    <w:rsid w:val="004C1D68"/>
    <w:rPr>
      <w:szCs w:val="20"/>
    </w:rPr>
  </w:style>
  <w:style w:type="character" w:customStyle="1" w:styleId="FunotentextZchn">
    <w:name w:val="Fußnotentext Zchn"/>
    <w:aliases w:val="Fußnotentext Char Char Char Char Zchn,Fußnotentext1 Zchn,Fußnotentext Char Char Char1 Char Zchn,Fußnotentext Char Char Char Zchn,Fußnotentext Char Zchn"/>
    <w:basedOn w:val="Absatz-Standardschriftart"/>
    <w:link w:val="Funotentext"/>
    <w:uiPriority w:val="99"/>
    <w:locked/>
    <w:rsid w:val="00016D5B"/>
    <w:rPr>
      <w:rFonts w:cs="Times New Roman"/>
      <w:sz w:val="20"/>
      <w:szCs w:val="20"/>
    </w:rPr>
  </w:style>
  <w:style w:type="character" w:styleId="Funotenzeichen">
    <w:name w:val="footnote reference"/>
    <w:aliases w:val="0 Fußnotenzeichen,Fußnote"/>
    <w:basedOn w:val="Absatz-Standardschriftart"/>
    <w:uiPriority w:val="99"/>
    <w:locked/>
    <w:rsid w:val="004C1D68"/>
    <w:rPr>
      <w:rFonts w:cs="Times New Roman"/>
      <w:vertAlign w:val="superscript"/>
    </w:rPr>
  </w:style>
  <w:style w:type="paragraph" w:styleId="Fuzeile">
    <w:name w:val="footer"/>
    <w:basedOn w:val="Standard"/>
    <w:link w:val="FuzeileZchn"/>
    <w:semiHidden/>
    <w:locked/>
    <w:rsid w:val="004C1D68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semiHidden/>
    <w:locked/>
    <w:rsid w:val="00016D5B"/>
    <w:rPr>
      <w:rFonts w:cs="Times New Roman"/>
      <w:sz w:val="24"/>
      <w:szCs w:val="24"/>
    </w:rPr>
  </w:style>
  <w:style w:type="character" w:styleId="HTMLZitat">
    <w:name w:val="HTML Cite"/>
    <w:basedOn w:val="Absatz-Standardschriftart"/>
    <w:semiHidden/>
    <w:rsid w:val="009A4C1A"/>
    <w:rPr>
      <w:rFonts w:cs="Times New Roman"/>
      <w:i/>
      <w:iCs/>
    </w:rPr>
  </w:style>
  <w:style w:type="paragraph" w:styleId="Liste">
    <w:name w:val="List"/>
    <w:basedOn w:val="Standard"/>
    <w:semiHidden/>
    <w:rsid w:val="009A4C1A"/>
    <w:pPr>
      <w:ind w:left="283" w:hanging="283"/>
    </w:pPr>
  </w:style>
  <w:style w:type="paragraph" w:styleId="Liste2">
    <w:name w:val="List 2"/>
    <w:basedOn w:val="Standard"/>
    <w:semiHidden/>
    <w:rsid w:val="009A4C1A"/>
    <w:pPr>
      <w:ind w:left="566" w:hanging="283"/>
    </w:pPr>
  </w:style>
  <w:style w:type="paragraph" w:styleId="Liste3">
    <w:name w:val="List 3"/>
    <w:basedOn w:val="Standard"/>
    <w:semiHidden/>
    <w:rsid w:val="009A4C1A"/>
    <w:pPr>
      <w:ind w:left="849" w:hanging="283"/>
    </w:pPr>
  </w:style>
  <w:style w:type="paragraph" w:styleId="Liste4">
    <w:name w:val="List 4"/>
    <w:basedOn w:val="Standard"/>
    <w:semiHidden/>
    <w:rsid w:val="009A4C1A"/>
    <w:pPr>
      <w:ind w:left="1132" w:hanging="283"/>
    </w:pPr>
  </w:style>
  <w:style w:type="paragraph" w:styleId="Liste5">
    <w:name w:val="List 5"/>
    <w:basedOn w:val="Standard"/>
    <w:semiHidden/>
    <w:rsid w:val="009A4C1A"/>
    <w:pPr>
      <w:ind w:left="1415" w:hanging="283"/>
    </w:pPr>
  </w:style>
  <w:style w:type="paragraph" w:customStyle="1" w:styleId="ListeNum">
    <w:name w:val="Liste_Num"/>
    <w:basedOn w:val="Standard"/>
    <w:uiPriority w:val="99"/>
    <w:locked/>
    <w:rsid w:val="0073031E"/>
    <w:pPr>
      <w:numPr>
        <w:numId w:val="16"/>
      </w:numPr>
    </w:pPr>
    <w:rPr>
      <w:szCs w:val="20"/>
    </w:rPr>
  </w:style>
  <w:style w:type="paragraph" w:customStyle="1" w:styleId="RahmenTitel">
    <w:name w:val="Rahmen_Titel"/>
    <w:basedOn w:val="Standard"/>
    <w:next w:val="Standard"/>
    <w:rsid w:val="000B06A5"/>
    <w:pPr>
      <w:pBdr>
        <w:top w:val="single" w:sz="8" w:space="3" w:color="auto"/>
        <w:left w:val="single" w:sz="8" w:space="6" w:color="auto"/>
        <w:right w:val="single" w:sz="8" w:space="6" w:color="auto"/>
      </w:pBdr>
      <w:spacing w:before="240"/>
    </w:pPr>
    <w:rPr>
      <w:rFonts w:ascii="Arial" w:hAnsi="Arial" w:cs="Arial"/>
      <w:b/>
      <w:sz w:val="24"/>
      <w:szCs w:val="10"/>
    </w:rPr>
  </w:style>
  <w:style w:type="paragraph" w:customStyle="1" w:styleId="RahmenEnde">
    <w:name w:val="Rahmen_Ende"/>
    <w:basedOn w:val="Standard"/>
    <w:next w:val="Standard"/>
    <w:rsid w:val="00BA4408"/>
    <w:pPr>
      <w:pBdr>
        <w:left w:val="single" w:sz="8" w:space="6" w:color="auto"/>
        <w:bottom w:val="single" w:sz="8" w:space="1" w:color="auto"/>
        <w:right w:val="single" w:sz="8" w:space="6" w:color="auto"/>
      </w:pBdr>
    </w:pPr>
    <w:rPr>
      <w:rFonts w:ascii="Arial" w:hAnsi="Arial" w:cs="Arial"/>
      <w:sz w:val="10"/>
      <w:szCs w:val="10"/>
    </w:rPr>
  </w:style>
  <w:style w:type="paragraph" w:customStyle="1" w:styleId="Marginalie">
    <w:name w:val="Marginalie"/>
    <w:basedOn w:val="Standard"/>
    <w:next w:val="Standard"/>
    <w:rsid w:val="00BA4408"/>
    <w:pPr>
      <w:pBdr>
        <w:top w:val="thinThickMediumGap" w:sz="18" w:space="3" w:color="auto"/>
        <w:left w:val="thinThickMediumGap" w:sz="18" w:space="4" w:color="auto"/>
        <w:bottom w:val="thickThinMediumGap" w:sz="18" w:space="3" w:color="auto"/>
        <w:right w:val="thickThinMediumGap" w:sz="18" w:space="4" w:color="auto"/>
      </w:pBdr>
      <w:spacing w:before="240"/>
      <w:ind w:left="-180" w:right="6219"/>
      <w:contextualSpacing/>
    </w:pPr>
    <w:rPr>
      <w:sz w:val="20"/>
      <w:szCs w:val="20"/>
    </w:rPr>
  </w:style>
  <w:style w:type="paragraph" w:customStyle="1" w:styleId="RasterTitel">
    <w:name w:val="Raster_Titel"/>
    <w:basedOn w:val="RahmenTitel"/>
    <w:next w:val="Standard"/>
    <w:rsid w:val="003940B0"/>
    <w:pPr>
      <w:pBdr>
        <w:top w:val="single" w:sz="12" w:space="3" w:color="333333"/>
        <w:left w:val="single" w:sz="12" w:space="4" w:color="333333"/>
        <w:right w:val="single" w:sz="12" w:space="4" w:color="333333"/>
      </w:pBdr>
      <w:shd w:val="clear" w:color="auto" w:fill="999999"/>
    </w:pPr>
  </w:style>
  <w:style w:type="paragraph" w:customStyle="1" w:styleId="RasterEnde">
    <w:name w:val="Raster_Ende"/>
    <w:basedOn w:val="RahmenEnde"/>
    <w:next w:val="Standard"/>
    <w:rsid w:val="003940B0"/>
    <w:pPr>
      <w:pBdr>
        <w:left w:val="single" w:sz="12" w:space="4" w:color="333333"/>
        <w:bottom w:val="single" w:sz="12" w:space="1" w:color="333333"/>
        <w:right w:val="single" w:sz="12" w:space="4" w:color="333333"/>
      </w:pBdr>
      <w:shd w:val="clear" w:color="auto" w:fill="999999"/>
    </w:pPr>
  </w:style>
  <w:style w:type="character" w:styleId="Hyperlink">
    <w:name w:val="Hyperlink"/>
    <w:basedOn w:val="Absatz-Standardschriftart"/>
    <w:uiPriority w:val="99"/>
    <w:locked/>
    <w:rsid w:val="004C1D68"/>
    <w:rPr>
      <w:rFonts w:cs="Times New Roman"/>
      <w:color w:val="0000FF"/>
      <w:u w:val="single"/>
    </w:rPr>
  </w:style>
  <w:style w:type="paragraph" w:styleId="Index3">
    <w:name w:val="index 3"/>
    <w:basedOn w:val="Standard"/>
    <w:next w:val="Standard"/>
    <w:autoRedefine/>
    <w:semiHidden/>
    <w:locked/>
    <w:rsid w:val="004C1D68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locked/>
    <w:rsid w:val="004C1D68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locked/>
    <w:rsid w:val="004C1D68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locked/>
    <w:rsid w:val="004C1D68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locked/>
    <w:rsid w:val="004C1D68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locked/>
    <w:rsid w:val="004C1D68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locked/>
    <w:rsid w:val="004C1D68"/>
    <w:pPr>
      <w:ind w:left="1800" w:hanging="200"/>
    </w:pPr>
  </w:style>
  <w:style w:type="paragraph" w:styleId="Indexberschrift">
    <w:name w:val="index heading"/>
    <w:basedOn w:val="Standard"/>
    <w:next w:val="Index1"/>
    <w:semiHidden/>
    <w:locked/>
    <w:rsid w:val="004C1D68"/>
    <w:rPr>
      <w:rFonts w:ascii="Arial" w:hAnsi="Arial" w:cs="Arial"/>
      <w:b/>
      <w:bCs/>
    </w:rPr>
  </w:style>
  <w:style w:type="paragraph" w:styleId="Kommentartext">
    <w:name w:val="annotation text"/>
    <w:basedOn w:val="Standard"/>
    <w:link w:val="KommentartextZchn"/>
    <w:uiPriority w:val="99"/>
    <w:locked/>
    <w:rsid w:val="004C1D68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locked/>
    <w:rsid w:val="00016D5B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locked/>
    <w:rsid w:val="004C1D6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016D5B"/>
    <w:rPr>
      <w:rFonts w:cs="Times New Roman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locked/>
    <w:rsid w:val="004C1D68"/>
    <w:rPr>
      <w:rFonts w:cs="Times New Roman"/>
      <w:sz w:val="16"/>
      <w:szCs w:val="16"/>
    </w:rPr>
  </w:style>
  <w:style w:type="paragraph" w:styleId="Kopfzeile">
    <w:name w:val="header"/>
    <w:basedOn w:val="Standard"/>
    <w:link w:val="KopfzeileZchn"/>
    <w:uiPriority w:val="99"/>
    <w:locked/>
    <w:rsid w:val="001507A6"/>
    <w:pPr>
      <w:pBdr>
        <w:bottom w:val="single" w:sz="2" w:space="3" w:color="808080"/>
      </w:pBdr>
      <w:tabs>
        <w:tab w:val="center" w:pos="4536"/>
        <w:tab w:val="right" w:pos="9072"/>
      </w:tabs>
      <w:spacing w:before="480" w:after="0"/>
    </w:pPr>
    <w:rPr>
      <w:rFonts w:ascii="Arial" w:hAnsi="Arial"/>
      <w:color w:val="333333"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016D5B"/>
    <w:rPr>
      <w:rFonts w:cs="Times New Roman"/>
      <w:sz w:val="24"/>
      <w:szCs w:val="24"/>
    </w:rPr>
  </w:style>
  <w:style w:type="paragraph" w:customStyle="1" w:styleId="IconTeil">
    <w:name w:val="Icon_Teil"/>
    <w:basedOn w:val="Standard"/>
    <w:next w:val="Standard"/>
    <w:rsid w:val="002D6CE3"/>
    <w:pPr>
      <w:numPr>
        <w:numId w:val="7"/>
      </w:numPr>
      <w:pBdr>
        <w:top w:val="doubleWave" w:sz="6" w:space="1" w:color="000080" w:shadow="1"/>
        <w:left w:val="doubleWave" w:sz="6" w:space="4" w:color="000080" w:shadow="1"/>
        <w:bottom w:val="doubleWave" w:sz="6" w:space="1" w:color="000080" w:shadow="1"/>
        <w:right w:val="doubleWave" w:sz="6" w:space="4" w:color="000080" w:shadow="1"/>
      </w:pBdr>
      <w:shd w:val="clear" w:color="auto" w:fill="CCFFCC"/>
      <w:spacing w:before="240"/>
      <w:ind w:right="7299"/>
    </w:pPr>
    <w:rPr>
      <w:rFonts w:ascii="Arial" w:hAnsi="Arial" w:cs="Arial"/>
      <w:sz w:val="24"/>
    </w:rPr>
  </w:style>
  <w:style w:type="paragraph" w:customStyle="1" w:styleId="IconKapitel">
    <w:name w:val="Icon_Kapitel"/>
    <w:basedOn w:val="IconTeil"/>
    <w:next w:val="Standard"/>
    <w:rsid w:val="00F743B6"/>
    <w:pPr>
      <w:numPr>
        <w:numId w:val="9"/>
      </w:numPr>
      <w:pBdr>
        <w:top w:val="doubleWave" w:sz="6" w:space="1" w:color="666699" w:shadow="1"/>
        <w:left w:val="doubleWave" w:sz="6" w:space="4" w:color="666699" w:shadow="1"/>
        <w:bottom w:val="doubleWave" w:sz="6" w:space="1" w:color="666699" w:shadow="1"/>
        <w:right w:val="doubleWave" w:sz="6" w:space="4" w:color="666699" w:shadow="1"/>
      </w:pBdr>
      <w:tabs>
        <w:tab w:val="num" w:pos="926"/>
      </w:tabs>
    </w:pPr>
  </w:style>
  <w:style w:type="paragraph" w:customStyle="1" w:styleId="Absatztrenner">
    <w:name w:val="Absatztrenner"/>
    <w:basedOn w:val="IconKapitel"/>
    <w:next w:val="Standard"/>
    <w:rsid w:val="00C577BF"/>
    <w:pPr>
      <w:numPr>
        <w:numId w:val="6"/>
      </w:numPr>
      <w:pBdr>
        <w:top w:val="dashDotStroked" w:sz="24" w:space="1" w:color="0000FF"/>
        <w:left w:val="none" w:sz="0" w:space="0" w:color="auto"/>
        <w:bottom w:val="dashDotStroked" w:sz="24" w:space="1" w:color="0000FF"/>
        <w:right w:val="none" w:sz="0" w:space="0" w:color="auto"/>
      </w:pBdr>
      <w:ind w:right="99"/>
    </w:pPr>
  </w:style>
  <w:style w:type="paragraph" w:customStyle="1" w:styleId="Geleitwort">
    <w:name w:val="Geleitwort"/>
    <w:basedOn w:val="Standard"/>
    <w:rsid w:val="001D1CA4"/>
    <w:pPr>
      <w:ind w:firstLine="284"/>
    </w:pPr>
    <w:rPr>
      <w:color w:val="000080"/>
    </w:rPr>
  </w:style>
  <w:style w:type="paragraph" w:customStyle="1" w:styleId="Geleitwort-Namen">
    <w:name w:val="Geleitwort-Namen"/>
    <w:basedOn w:val="Geleitwort"/>
    <w:next w:val="Standard"/>
    <w:rsid w:val="001D1CA4"/>
    <w:pPr>
      <w:spacing w:after="240"/>
      <w:ind w:left="5387" w:firstLine="0"/>
    </w:pPr>
    <w:rPr>
      <w:i/>
    </w:rPr>
  </w:style>
  <w:style w:type="paragraph" w:styleId="Listenfortsetzung">
    <w:name w:val="List Continue"/>
    <w:basedOn w:val="Standard"/>
    <w:locked/>
    <w:rsid w:val="00311071"/>
    <w:pPr>
      <w:ind w:left="425"/>
    </w:pPr>
  </w:style>
  <w:style w:type="paragraph" w:styleId="Listenfortsetzung2">
    <w:name w:val="List Continue 2"/>
    <w:basedOn w:val="Standard"/>
    <w:locked/>
    <w:rsid w:val="002E6C92"/>
    <w:pPr>
      <w:ind w:left="720"/>
    </w:pPr>
  </w:style>
  <w:style w:type="paragraph" w:styleId="Listenfortsetzung3">
    <w:name w:val="List Continue 3"/>
    <w:basedOn w:val="Standard"/>
    <w:semiHidden/>
    <w:locked/>
    <w:rsid w:val="004C1D68"/>
    <w:pPr>
      <w:ind w:left="849"/>
    </w:pPr>
  </w:style>
  <w:style w:type="paragraph" w:styleId="Listenfortsetzung4">
    <w:name w:val="List Continue 4"/>
    <w:basedOn w:val="Standard"/>
    <w:semiHidden/>
    <w:locked/>
    <w:rsid w:val="004C1D68"/>
    <w:pPr>
      <w:ind w:left="1132"/>
    </w:pPr>
  </w:style>
  <w:style w:type="paragraph" w:styleId="Listenfortsetzung5">
    <w:name w:val="List Continue 5"/>
    <w:basedOn w:val="Standard"/>
    <w:semiHidden/>
    <w:locked/>
    <w:rsid w:val="004C1D68"/>
    <w:pPr>
      <w:ind w:left="1415"/>
    </w:pPr>
  </w:style>
  <w:style w:type="paragraph" w:styleId="Listennummer">
    <w:name w:val="List Number"/>
    <w:basedOn w:val="Standard"/>
    <w:semiHidden/>
    <w:locked/>
    <w:rsid w:val="004C1D68"/>
    <w:pPr>
      <w:tabs>
        <w:tab w:val="num" w:pos="360"/>
      </w:tabs>
      <w:ind w:left="360" w:hanging="360"/>
    </w:pPr>
  </w:style>
  <w:style w:type="paragraph" w:styleId="Listennummer2">
    <w:name w:val="List Number 2"/>
    <w:basedOn w:val="Standard"/>
    <w:semiHidden/>
    <w:locked/>
    <w:rsid w:val="004C1D68"/>
    <w:pPr>
      <w:tabs>
        <w:tab w:val="num" w:pos="643"/>
      </w:tabs>
      <w:ind w:left="643" w:hanging="360"/>
    </w:pPr>
  </w:style>
  <w:style w:type="paragraph" w:styleId="Listennummer3">
    <w:name w:val="List Number 3"/>
    <w:basedOn w:val="Standard"/>
    <w:semiHidden/>
    <w:locked/>
    <w:rsid w:val="004C1D68"/>
    <w:pPr>
      <w:tabs>
        <w:tab w:val="num" w:pos="926"/>
      </w:tabs>
      <w:ind w:left="926" w:hanging="360"/>
    </w:pPr>
  </w:style>
  <w:style w:type="paragraph" w:styleId="Listennummer4">
    <w:name w:val="List Number 4"/>
    <w:basedOn w:val="Standard"/>
    <w:semiHidden/>
    <w:locked/>
    <w:rsid w:val="004C1D68"/>
    <w:pPr>
      <w:tabs>
        <w:tab w:val="num" w:pos="1209"/>
      </w:tabs>
      <w:ind w:left="1209" w:hanging="360"/>
    </w:pPr>
  </w:style>
  <w:style w:type="paragraph" w:styleId="Listennummer5">
    <w:name w:val="List Number 5"/>
    <w:basedOn w:val="Standard"/>
    <w:semiHidden/>
    <w:locked/>
    <w:rsid w:val="004C1D68"/>
    <w:pPr>
      <w:tabs>
        <w:tab w:val="num" w:pos="1492"/>
      </w:tabs>
      <w:ind w:left="1492" w:hanging="360"/>
    </w:pPr>
  </w:style>
  <w:style w:type="paragraph" w:styleId="Makrotext">
    <w:name w:val="macro"/>
    <w:link w:val="MakrotextZchn"/>
    <w:semiHidden/>
    <w:locked/>
    <w:rsid w:val="004C1D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40" w:lineRule="atLeast"/>
      <w:jc w:val="both"/>
    </w:pPr>
    <w:rPr>
      <w:rFonts w:ascii="Courier New" w:hAnsi="Courier New" w:cs="Courier New"/>
    </w:rPr>
  </w:style>
  <w:style w:type="character" w:customStyle="1" w:styleId="MakrotextZchn">
    <w:name w:val="Makrotext Zchn"/>
    <w:basedOn w:val="Absatz-Standardschriftart"/>
    <w:link w:val="Makrotext"/>
    <w:semiHidden/>
    <w:locked/>
    <w:rsid w:val="00016D5B"/>
    <w:rPr>
      <w:rFonts w:ascii="Courier New" w:hAnsi="Courier New" w:cs="Courier New"/>
      <w:lang w:val="de-DE" w:eastAsia="de-DE" w:bidi="ar-SA"/>
    </w:rPr>
  </w:style>
  <w:style w:type="paragraph" w:styleId="Nachrichtenkopf">
    <w:name w:val="Message Header"/>
    <w:basedOn w:val="Standard"/>
    <w:link w:val="NachrichtenkopfZchn"/>
    <w:semiHidden/>
    <w:locked/>
    <w:rsid w:val="004C1D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locked/>
    <w:rsid w:val="00016D5B"/>
    <w:rPr>
      <w:rFonts w:ascii="Cambria" w:hAnsi="Cambria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locked/>
    <w:rsid w:val="004C1D68"/>
    <w:rPr>
      <w:rFonts w:ascii="Courier New" w:hAnsi="Courier New" w:cs="Courier New"/>
      <w:szCs w:val="20"/>
    </w:rPr>
  </w:style>
  <w:style w:type="character" w:customStyle="1" w:styleId="NurTextZchn">
    <w:name w:val="Nur Text Zchn"/>
    <w:basedOn w:val="Absatz-Standardschriftart"/>
    <w:link w:val="NurText"/>
    <w:locked/>
    <w:rsid w:val="00016D5B"/>
    <w:rPr>
      <w:rFonts w:ascii="Courier New" w:hAnsi="Courier New" w:cs="Courier New"/>
      <w:sz w:val="20"/>
      <w:szCs w:val="20"/>
    </w:rPr>
  </w:style>
  <w:style w:type="paragraph" w:styleId="Rechtsgrundlagenverzeichnis">
    <w:name w:val="table of authorities"/>
    <w:basedOn w:val="Standard"/>
    <w:next w:val="Standard"/>
    <w:semiHidden/>
    <w:locked/>
    <w:rsid w:val="004C1D68"/>
    <w:pPr>
      <w:ind w:left="200" w:hanging="200"/>
    </w:pPr>
  </w:style>
  <w:style w:type="paragraph" w:styleId="RGV-berschrift">
    <w:name w:val="toa heading"/>
    <w:basedOn w:val="Standard"/>
    <w:next w:val="Standard"/>
    <w:semiHidden/>
    <w:locked/>
    <w:rsid w:val="004C1D68"/>
    <w:pPr>
      <w:spacing w:before="120"/>
    </w:pPr>
    <w:rPr>
      <w:rFonts w:ascii="Arial" w:hAnsi="Arial" w:cs="Arial"/>
      <w:b/>
      <w:bCs/>
      <w:sz w:val="24"/>
    </w:rPr>
  </w:style>
  <w:style w:type="character" w:styleId="Seitenzahl">
    <w:name w:val="page number"/>
    <w:basedOn w:val="Absatz-Standardschriftart"/>
    <w:semiHidden/>
    <w:locked/>
    <w:rsid w:val="004C1D68"/>
    <w:rPr>
      <w:rFonts w:cs="Times New Roman"/>
    </w:rPr>
  </w:style>
  <w:style w:type="paragraph" w:styleId="StandardWeb">
    <w:name w:val="Normal (Web)"/>
    <w:basedOn w:val="Standard"/>
    <w:uiPriority w:val="99"/>
    <w:locked/>
    <w:rsid w:val="004C1D68"/>
    <w:rPr>
      <w:sz w:val="24"/>
    </w:rPr>
  </w:style>
  <w:style w:type="paragraph" w:styleId="Standardeinzug">
    <w:name w:val="Normal Indent"/>
    <w:basedOn w:val="Standard"/>
    <w:semiHidden/>
    <w:locked/>
    <w:rsid w:val="004C1D68"/>
    <w:pPr>
      <w:ind w:left="708"/>
    </w:pPr>
  </w:style>
  <w:style w:type="table" w:styleId="Tabelle3D-Effekt1">
    <w:name w:val="Table 3D effects 1"/>
    <w:basedOn w:val="NormaleTabelle"/>
    <w:semiHidden/>
    <w:locked/>
    <w:rsid w:val="004C1D68"/>
    <w:pPr>
      <w:spacing w:after="240" w:line="240" w:lineRule="atLeast"/>
      <w:jc w:val="both"/>
    </w:pPr>
    <w:tblPr/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locked/>
    <w:rsid w:val="004C1D68"/>
    <w:pPr>
      <w:spacing w:after="240" w:line="240" w:lineRule="atLeast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locked/>
    <w:rsid w:val="004C1D68"/>
    <w:pPr>
      <w:spacing w:after="240" w:line="240" w:lineRule="atLeast"/>
      <w:jc w:val="both"/>
    </w:pPr>
    <w:tblPr>
      <w:tblStyleRowBandSize w:val="1"/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locked/>
    <w:rsid w:val="004C1D68"/>
    <w:pPr>
      <w:spacing w:after="240"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locked/>
    <w:rsid w:val="004C1D68"/>
    <w:pPr>
      <w:spacing w:after="240" w:line="240" w:lineRule="atLeast"/>
      <w:jc w:val="both"/>
    </w:pPr>
    <w:tblPr/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locked/>
    <w:rsid w:val="004C1D68"/>
    <w:pPr>
      <w:spacing w:after="240" w:line="240" w:lineRule="atLeas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locked/>
    <w:rsid w:val="004C1D68"/>
    <w:pPr>
      <w:spacing w:after="240" w:line="240" w:lineRule="atLeas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locked/>
    <w:rsid w:val="004C1D68"/>
    <w:pPr>
      <w:spacing w:after="240" w:line="240" w:lineRule="atLeas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locked/>
    <w:rsid w:val="004C1D68"/>
    <w:pPr>
      <w:spacing w:after="240" w:line="240" w:lineRule="atLeas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locked/>
    <w:rsid w:val="004C1D68"/>
    <w:pPr>
      <w:spacing w:after="240" w:line="240" w:lineRule="atLeas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locked/>
    <w:rsid w:val="004C1D68"/>
    <w:pPr>
      <w:spacing w:after="240" w:line="24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locked/>
    <w:rsid w:val="004C1D68"/>
    <w:pPr>
      <w:spacing w:after="240" w:line="240" w:lineRule="atLeas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locked/>
    <w:rsid w:val="004C1D68"/>
    <w:pPr>
      <w:spacing w:after="240" w:line="24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locked/>
    <w:rsid w:val="004C1D68"/>
    <w:pPr>
      <w:spacing w:after="240" w:line="240" w:lineRule="atLeast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locked/>
    <w:rsid w:val="004C1D68"/>
    <w:pPr>
      <w:spacing w:after="240" w:line="240" w:lineRule="atLeas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locked/>
    <w:rsid w:val="004C1D68"/>
    <w:pPr>
      <w:spacing w:after="240" w:line="240" w:lineRule="atLeas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locked/>
    <w:rsid w:val="004C1D68"/>
    <w:pPr>
      <w:spacing w:after="240" w:line="240" w:lineRule="atLeas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locked/>
    <w:rsid w:val="004C1D68"/>
    <w:pPr>
      <w:spacing w:after="240" w:line="240" w:lineRule="atLeast"/>
      <w:jc w:val="both"/>
    </w:pPr>
    <w:rPr>
      <w:b/>
      <w:bCs/>
    </w:r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30" w:color="000000" w:fill="FFFFFF"/>
      </w:tcPr>
    </w:tblStylePr>
    <w:tblStylePr w:type="band2Vert">
      <w:rPr>
        <w:rFonts w:cs="Times New Roman"/>
      </w:rPr>
      <w:tblPr/>
      <w:tcPr>
        <w:shd w:val="pct25" w:color="00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locked/>
    <w:rsid w:val="004C1D68"/>
    <w:pPr>
      <w:spacing w:after="240" w:line="240" w:lineRule="atLeas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locked/>
    <w:rsid w:val="004C1D68"/>
    <w:pPr>
      <w:spacing w:after="240" w:line="240" w:lineRule="atLeast"/>
      <w:jc w:val="both"/>
    </w:pPr>
    <w:tblPr>
      <w:tblStyleColBandSize w:val="1"/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50" w:color="00808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locked/>
    <w:rsid w:val="004C1D68"/>
    <w:pPr>
      <w:spacing w:after="240" w:line="240" w:lineRule="atLeas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</w:style>
  <w:style w:type="table" w:styleId="TabelleSpezial1">
    <w:name w:val="Table Subtle 1"/>
    <w:basedOn w:val="NormaleTabelle"/>
    <w:semiHidden/>
    <w:locked/>
    <w:rsid w:val="004C1D68"/>
    <w:pPr>
      <w:spacing w:after="240" w:line="240" w:lineRule="atLeast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locked/>
    <w:rsid w:val="004C1D68"/>
    <w:pPr>
      <w:spacing w:after="240" w:line="240" w:lineRule="atLeas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locked/>
    <w:rsid w:val="004C1D68"/>
    <w:pPr>
      <w:spacing w:after="240" w:line="24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locked/>
    <w:rsid w:val="004C1D68"/>
    <w:pPr>
      <w:spacing w:after="240" w:line="24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locked/>
    <w:rsid w:val="004C1D68"/>
    <w:pPr>
      <w:spacing w:after="240" w:line="24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design">
    <w:name w:val="Table Theme"/>
    <w:basedOn w:val="NormaleTabelle"/>
    <w:semiHidden/>
    <w:locked/>
    <w:rsid w:val="004C1D68"/>
    <w:pPr>
      <w:spacing w:after="24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locked/>
    <w:rsid w:val="004C1D68"/>
  </w:style>
  <w:style w:type="character" w:customStyle="1" w:styleId="TextkrperZchn">
    <w:name w:val="Textkörper Zchn"/>
    <w:basedOn w:val="Absatz-Standardschriftart"/>
    <w:link w:val="Textkrper"/>
    <w:semiHidden/>
    <w:locked/>
    <w:rsid w:val="00016D5B"/>
    <w:rPr>
      <w:rFonts w:cs="Times New Roman"/>
      <w:sz w:val="24"/>
      <w:szCs w:val="24"/>
    </w:rPr>
  </w:style>
  <w:style w:type="paragraph" w:styleId="Textkrper2">
    <w:name w:val="Body Text 2"/>
    <w:basedOn w:val="Standard"/>
    <w:link w:val="Textkrper2Zchn"/>
    <w:semiHidden/>
    <w:locked/>
    <w:rsid w:val="004C1D68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locked/>
    <w:rsid w:val="00016D5B"/>
    <w:rPr>
      <w:rFonts w:cs="Times New Roman"/>
      <w:sz w:val="24"/>
      <w:szCs w:val="24"/>
    </w:rPr>
  </w:style>
  <w:style w:type="paragraph" w:styleId="Textkrper3">
    <w:name w:val="Body Text 3"/>
    <w:basedOn w:val="Standard"/>
    <w:link w:val="Textkrper3Zchn"/>
    <w:semiHidden/>
    <w:locked/>
    <w:rsid w:val="004C1D68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locked/>
    <w:rsid w:val="00016D5B"/>
    <w:rPr>
      <w:rFonts w:cs="Times New Roman"/>
      <w:sz w:val="16"/>
      <w:szCs w:val="16"/>
    </w:rPr>
  </w:style>
  <w:style w:type="paragraph" w:styleId="Textkrper-Einzug2">
    <w:name w:val="Body Text Indent 2"/>
    <w:basedOn w:val="Standard"/>
    <w:link w:val="Textkrper-Einzug2Zchn"/>
    <w:semiHidden/>
    <w:locked/>
    <w:rsid w:val="004C1D68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locked/>
    <w:rsid w:val="00016D5B"/>
    <w:rPr>
      <w:rFonts w:cs="Times New Roman"/>
      <w:sz w:val="24"/>
      <w:szCs w:val="24"/>
    </w:rPr>
  </w:style>
  <w:style w:type="paragraph" w:styleId="Textkrper-Einzug3">
    <w:name w:val="Body Text Indent 3"/>
    <w:basedOn w:val="Standard"/>
    <w:link w:val="Textkrper-Einzug3Zchn"/>
    <w:semiHidden/>
    <w:locked/>
    <w:rsid w:val="004C1D68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locked/>
    <w:rsid w:val="00016D5B"/>
    <w:rPr>
      <w:rFonts w:cs="Times New Roman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semiHidden/>
    <w:locked/>
    <w:rsid w:val="004C1D68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locked/>
    <w:rsid w:val="00016D5B"/>
    <w:rPr>
      <w:rFonts w:cs="Times New Roman"/>
      <w:sz w:val="24"/>
      <w:szCs w:val="24"/>
    </w:rPr>
  </w:style>
  <w:style w:type="paragraph" w:styleId="Textkrper-Zeileneinzug">
    <w:name w:val="Body Text Indent"/>
    <w:basedOn w:val="Standard"/>
    <w:link w:val="Textkrper-ZeileneinzugZchn"/>
    <w:semiHidden/>
    <w:locked/>
    <w:rsid w:val="004C1D68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locked/>
    <w:rsid w:val="00016D5B"/>
    <w:rPr>
      <w:rFonts w:cs="Times New Roman"/>
      <w:sz w:val="24"/>
      <w:szCs w:val="24"/>
    </w:rPr>
  </w:style>
  <w:style w:type="paragraph" w:styleId="Textkrper-Erstzeileneinzug2">
    <w:name w:val="Body Text First Indent 2"/>
    <w:basedOn w:val="Textkrper-Zeileneinzug"/>
    <w:link w:val="Textkrper-Erstzeileneinzug2Zchn"/>
    <w:semiHidden/>
    <w:locked/>
    <w:rsid w:val="004C1D68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locked/>
    <w:rsid w:val="00016D5B"/>
    <w:rPr>
      <w:rFonts w:cs="Times New Roman"/>
      <w:sz w:val="24"/>
      <w:szCs w:val="24"/>
    </w:rPr>
  </w:style>
  <w:style w:type="paragraph" w:styleId="Titel">
    <w:name w:val="Title"/>
    <w:basedOn w:val="Standard"/>
    <w:link w:val="TitelZchn"/>
    <w:qFormat/>
    <w:locked/>
    <w:rsid w:val="004C1D6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locked/>
    <w:rsid w:val="00016D5B"/>
    <w:rPr>
      <w:rFonts w:ascii="Cambria" w:hAnsi="Cambria" w:cs="Times New Roman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locked/>
    <w:rsid w:val="004C1D68"/>
    <w:rPr>
      <w:rFonts w:ascii="Arial" w:hAnsi="Arial" w:cs="Arial"/>
      <w:szCs w:val="20"/>
    </w:rPr>
  </w:style>
  <w:style w:type="paragraph" w:styleId="Umschlagadresse">
    <w:name w:val="envelope address"/>
    <w:basedOn w:val="Standard"/>
    <w:semiHidden/>
    <w:locked/>
    <w:rsid w:val="004C1D68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Unterschrift">
    <w:name w:val="Signature"/>
    <w:basedOn w:val="Standard"/>
    <w:link w:val="UnterschriftZchn"/>
    <w:semiHidden/>
    <w:locked/>
    <w:rsid w:val="004C1D68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locked/>
    <w:rsid w:val="00016D5B"/>
    <w:rPr>
      <w:rFonts w:cs="Times New Roman"/>
      <w:sz w:val="24"/>
      <w:szCs w:val="24"/>
    </w:rPr>
  </w:style>
  <w:style w:type="paragraph" w:styleId="Untertitel">
    <w:name w:val="Subtitle"/>
    <w:basedOn w:val="Standard"/>
    <w:next w:val="Standard"/>
    <w:link w:val="UntertitelZchn"/>
    <w:qFormat/>
    <w:locked/>
    <w:rsid w:val="00BC01B5"/>
    <w:pPr>
      <w:jc w:val="center"/>
      <w:outlineLvl w:val="1"/>
    </w:pPr>
    <w:rPr>
      <w:rFonts w:ascii="Arial" w:hAnsi="Arial" w:cs="Arial"/>
      <w:sz w:val="24"/>
    </w:rPr>
  </w:style>
  <w:style w:type="character" w:customStyle="1" w:styleId="UntertitelZchn">
    <w:name w:val="Untertitel Zchn"/>
    <w:basedOn w:val="Absatz-Standardschriftart"/>
    <w:link w:val="Untertitel"/>
    <w:locked/>
    <w:rsid w:val="00016D5B"/>
    <w:rPr>
      <w:rFonts w:ascii="Cambria" w:hAnsi="Cambria" w:cs="Times New Roman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locked/>
    <w:rsid w:val="004C1D68"/>
  </w:style>
  <w:style w:type="paragraph" w:styleId="Verzeichnis2">
    <w:name w:val="toc 2"/>
    <w:basedOn w:val="Standard"/>
    <w:next w:val="Standard"/>
    <w:autoRedefine/>
    <w:uiPriority w:val="39"/>
    <w:locked/>
    <w:rsid w:val="004C1D68"/>
    <w:pPr>
      <w:ind w:left="200"/>
    </w:pPr>
  </w:style>
  <w:style w:type="paragraph" w:styleId="Verzeichnis3">
    <w:name w:val="toc 3"/>
    <w:basedOn w:val="Standard"/>
    <w:next w:val="Standard"/>
    <w:autoRedefine/>
    <w:uiPriority w:val="39"/>
    <w:locked/>
    <w:rsid w:val="004C1D68"/>
    <w:pPr>
      <w:ind w:left="400"/>
    </w:pPr>
  </w:style>
  <w:style w:type="paragraph" w:styleId="Verzeichnis4">
    <w:name w:val="toc 4"/>
    <w:basedOn w:val="Standard"/>
    <w:next w:val="Standard"/>
    <w:autoRedefine/>
    <w:semiHidden/>
    <w:locked/>
    <w:rsid w:val="004C1D68"/>
    <w:pPr>
      <w:ind w:left="600"/>
    </w:pPr>
  </w:style>
  <w:style w:type="paragraph" w:styleId="Verzeichnis5">
    <w:name w:val="toc 5"/>
    <w:basedOn w:val="Standard"/>
    <w:next w:val="Standard"/>
    <w:autoRedefine/>
    <w:semiHidden/>
    <w:locked/>
    <w:rsid w:val="004C1D68"/>
    <w:pPr>
      <w:ind w:left="800"/>
    </w:pPr>
  </w:style>
  <w:style w:type="paragraph" w:styleId="Verzeichnis6">
    <w:name w:val="toc 6"/>
    <w:basedOn w:val="Standard"/>
    <w:next w:val="Standard"/>
    <w:autoRedefine/>
    <w:semiHidden/>
    <w:locked/>
    <w:rsid w:val="004C1D68"/>
    <w:pPr>
      <w:ind w:left="1000"/>
    </w:pPr>
  </w:style>
  <w:style w:type="paragraph" w:styleId="Verzeichnis7">
    <w:name w:val="toc 7"/>
    <w:basedOn w:val="Standard"/>
    <w:next w:val="Standard"/>
    <w:autoRedefine/>
    <w:semiHidden/>
    <w:locked/>
    <w:rsid w:val="004C1D68"/>
    <w:pPr>
      <w:ind w:left="1200"/>
    </w:pPr>
  </w:style>
  <w:style w:type="paragraph" w:styleId="Verzeichnis8">
    <w:name w:val="toc 8"/>
    <w:basedOn w:val="Standard"/>
    <w:next w:val="Standard"/>
    <w:autoRedefine/>
    <w:semiHidden/>
    <w:locked/>
    <w:rsid w:val="004C1D68"/>
    <w:pPr>
      <w:ind w:left="1400"/>
    </w:pPr>
  </w:style>
  <w:style w:type="paragraph" w:styleId="Verzeichnis9">
    <w:name w:val="toc 9"/>
    <w:basedOn w:val="Standard"/>
    <w:next w:val="Standard"/>
    <w:autoRedefine/>
    <w:semiHidden/>
    <w:locked/>
    <w:rsid w:val="004C1D68"/>
    <w:pPr>
      <w:ind w:left="1600"/>
    </w:pPr>
  </w:style>
  <w:style w:type="character" w:styleId="Zeilennummer">
    <w:name w:val="line number"/>
    <w:basedOn w:val="Absatz-Standardschriftart"/>
    <w:semiHidden/>
    <w:locked/>
    <w:rsid w:val="004C1D68"/>
    <w:rPr>
      <w:rFonts w:cs="Times New Roman"/>
    </w:rPr>
  </w:style>
  <w:style w:type="paragraph" w:customStyle="1" w:styleId="Geleitwort-Datum">
    <w:name w:val="Geleitwort-Datum"/>
    <w:basedOn w:val="Geleitwort"/>
    <w:next w:val="Geleitwort-Namen"/>
    <w:rsid w:val="001D1CA4"/>
    <w:pPr>
      <w:spacing w:before="120" w:after="0"/>
      <w:ind w:firstLine="0"/>
    </w:pPr>
  </w:style>
  <w:style w:type="paragraph" w:customStyle="1" w:styleId="Vorwort">
    <w:name w:val="Vorwort"/>
    <w:basedOn w:val="Geleitwort"/>
    <w:rsid w:val="00975A4E"/>
    <w:rPr>
      <w:color w:val="0000FF"/>
    </w:rPr>
  </w:style>
  <w:style w:type="paragraph" w:customStyle="1" w:styleId="Vorwort-Namen">
    <w:name w:val="Vorwort-Namen"/>
    <w:basedOn w:val="Geleitwort-Namen"/>
    <w:next w:val="Standard"/>
    <w:rsid w:val="00975A4E"/>
    <w:rPr>
      <w:color w:val="0000FF"/>
    </w:rPr>
  </w:style>
  <w:style w:type="paragraph" w:customStyle="1" w:styleId="Vorwort-Datum">
    <w:name w:val="Vorwort-Datum"/>
    <w:basedOn w:val="Geleitwort-Datum"/>
    <w:next w:val="Vorwort-Namen"/>
    <w:rsid w:val="00975A4E"/>
    <w:rPr>
      <w:color w:val="0000FF"/>
    </w:rPr>
  </w:style>
  <w:style w:type="paragraph" w:customStyle="1" w:styleId="IconRahmen">
    <w:name w:val="Icon_Rahmen"/>
    <w:basedOn w:val="IconAbsatz"/>
    <w:rsid w:val="00F743B6"/>
    <w:pPr>
      <w:numPr>
        <w:numId w:val="11"/>
      </w:numPr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</w:pPr>
  </w:style>
  <w:style w:type="paragraph" w:customStyle="1" w:styleId="IconRaster">
    <w:name w:val="Icon_Raster"/>
    <w:basedOn w:val="IconRahmen"/>
    <w:next w:val="Standard"/>
    <w:rsid w:val="005D3F13"/>
    <w:pPr>
      <w:numPr>
        <w:numId w:val="8"/>
      </w:numPr>
      <w:pBdr>
        <w:top w:val="threeDEngrave" w:sz="24" w:space="2" w:color="auto"/>
        <w:left w:val="threeDEngrave" w:sz="24" w:space="4" w:color="auto"/>
        <w:bottom w:val="threeDEmboss" w:sz="24" w:space="2" w:color="auto"/>
        <w:right w:val="threeDEmboss" w:sz="24" w:space="4" w:color="auto"/>
      </w:pBdr>
      <w:tabs>
        <w:tab w:val="clear" w:pos="926"/>
      </w:tabs>
    </w:pPr>
  </w:style>
  <w:style w:type="paragraph" w:customStyle="1" w:styleId="Sonderformat2">
    <w:name w:val="Sonderformat_2"/>
    <w:basedOn w:val="Sonderformat1"/>
    <w:locked/>
    <w:rsid w:val="006C0F2C"/>
    <w:pPr>
      <w:shd w:val="clear" w:color="auto" w:fill="FF6600"/>
    </w:pPr>
  </w:style>
  <w:style w:type="paragraph" w:customStyle="1" w:styleId="Literatur">
    <w:name w:val="Literatur"/>
    <w:basedOn w:val="Standard"/>
    <w:rsid w:val="005D3F13"/>
    <w:pPr>
      <w:spacing w:after="60"/>
      <w:ind w:left="426" w:hanging="284"/>
    </w:pPr>
    <w:rPr>
      <w:sz w:val="20"/>
    </w:rPr>
  </w:style>
  <w:style w:type="character" w:customStyle="1" w:styleId="ISc">
    <w:name w:val="_I_Sc_"/>
    <w:basedOn w:val="Absatz-Standardschriftart"/>
    <w:semiHidden/>
    <w:rsid w:val="001F0771"/>
    <w:rPr>
      <w:rFonts w:cs="Times New Roman"/>
      <w:i/>
      <w:smallCaps/>
      <w:color w:val="993300"/>
    </w:rPr>
  </w:style>
  <w:style w:type="character" w:customStyle="1" w:styleId="BISc">
    <w:name w:val="_B_I_Sc_"/>
    <w:basedOn w:val="Absatz-Standardschriftart"/>
    <w:semiHidden/>
    <w:rsid w:val="001F0771"/>
    <w:rPr>
      <w:rFonts w:cs="Times New Roman"/>
      <w:b/>
      <w:i/>
      <w:smallCaps/>
      <w:color w:val="003300"/>
    </w:rPr>
  </w:style>
  <w:style w:type="paragraph" w:customStyle="1" w:styleId="Autor-Kapanf">
    <w:name w:val="Autor-Kapanf"/>
    <w:basedOn w:val="Standard"/>
    <w:next w:val="Standard"/>
    <w:rsid w:val="00BF6AA2"/>
    <w:pPr>
      <w:jc w:val="center"/>
    </w:pPr>
    <w:rPr>
      <w:rFonts w:ascii="Arial" w:hAnsi="Arial"/>
      <w:sz w:val="24"/>
    </w:rPr>
  </w:style>
  <w:style w:type="character" w:customStyle="1" w:styleId="USc">
    <w:name w:val="_U_Sc_"/>
    <w:basedOn w:val="Absatz-Standardschriftart"/>
    <w:semiHidden/>
    <w:rsid w:val="001F0771"/>
    <w:rPr>
      <w:rFonts w:cs="Times New Roman"/>
      <w:smallCaps/>
      <w:color w:val="008000"/>
      <w:u w:val="single"/>
    </w:rPr>
  </w:style>
  <w:style w:type="character" w:customStyle="1" w:styleId="BUSc">
    <w:name w:val="_B_U_Sc_"/>
    <w:basedOn w:val="Absatz-Standardschriftart"/>
    <w:semiHidden/>
    <w:rsid w:val="001F0771"/>
    <w:rPr>
      <w:rFonts w:cs="Times New Roman"/>
      <w:b/>
      <w:smallCaps/>
      <w:color w:val="003300"/>
      <w:u w:val="single"/>
    </w:rPr>
  </w:style>
  <w:style w:type="character" w:customStyle="1" w:styleId="IUSc">
    <w:name w:val="_I_U_Sc_"/>
    <w:basedOn w:val="Absatz-Standardschriftart"/>
    <w:semiHidden/>
    <w:rsid w:val="001F0771"/>
    <w:rPr>
      <w:rFonts w:cs="Times New Roman"/>
      <w:i/>
      <w:smallCaps/>
      <w:color w:val="993300"/>
      <w:u w:val="single"/>
    </w:rPr>
  </w:style>
  <w:style w:type="character" w:customStyle="1" w:styleId="BIUSc">
    <w:name w:val="_B_I_U_Sc_"/>
    <w:basedOn w:val="Absatz-Standardschriftart"/>
    <w:semiHidden/>
    <w:rsid w:val="001F0771"/>
    <w:rPr>
      <w:rFonts w:cs="Times New Roman"/>
      <w:b/>
      <w:i/>
      <w:smallCaps/>
      <w:color w:val="003300"/>
      <w:u w:val="single"/>
    </w:rPr>
  </w:style>
  <w:style w:type="character" w:customStyle="1" w:styleId="Sup">
    <w:name w:val="_Sup_"/>
    <w:basedOn w:val="Absatz-Standardschriftart"/>
    <w:semiHidden/>
    <w:rsid w:val="001F0771"/>
    <w:rPr>
      <w:rFonts w:cs="Times New Roman"/>
      <w:color w:val="000080"/>
      <w:vertAlign w:val="superscript"/>
    </w:rPr>
  </w:style>
  <w:style w:type="character" w:customStyle="1" w:styleId="BSup">
    <w:name w:val="_B_Sup_"/>
    <w:basedOn w:val="Absatz-Standardschriftart"/>
    <w:semiHidden/>
    <w:rsid w:val="001F0771"/>
    <w:rPr>
      <w:rFonts w:cs="Times New Roman"/>
      <w:b/>
      <w:color w:val="003300"/>
      <w:vertAlign w:val="superscript"/>
    </w:rPr>
  </w:style>
  <w:style w:type="character" w:customStyle="1" w:styleId="ISup">
    <w:name w:val="_I_Sup_"/>
    <w:basedOn w:val="Absatz-Standardschriftart"/>
    <w:semiHidden/>
    <w:rsid w:val="001F0771"/>
    <w:rPr>
      <w:rFonts w:cs="Times New Roman"/>
      <w:i/>
      <w:color w:val="993300"/>
      <w:vertAlign w:val="superscript"/>
    </w:rPr>
  </w:style>
  <w:style w:type="character" w:customStyle="1" w:styleId="BISup">
    <w:name w:val="_B_I_Sup_"/>
    <w:basedOn w:val="Absatz-Standardschriftart"/>
    <w:semiHidden/>
    <w:rsid w:val="001F0771"/>
    <w:rPr>
      <w:rFonts w:cs="Times New Roman"/>
      <w:b/>
      <w:i/>
      <w:color w:val="003300"/>
      <w:vertAlign w:val="superscript"/>
    </w:rPr>
  </w:style>
  <w:style w:type="character" w:customStyle="1" w:styleId="USup">
    <w:name w:val="_U_Sup_"/>
    <w:basedOn w:val="Absatz-Standardschriftart"/>
    <w:semiHidden/>
    <w:rsid w:val="001F0771"/>
    <w:rPr>
      <w:rFonts w:cs="Times New Roman"/>
      <w:color w:val="000080"/>
      <w:u w:val="single"/>
      <w:vertAlign w:val="superscript"/>
    </w:rPr>
  </w:style>
  <w:style w:type="character" w:customStyle="1" w:styleId="BUSup">
    <w:name w:val="_B_U_Sup_"/>
    <w:basedOn w:val="Absatz-Standardschriftart"/>
    <w:semiHidden/>
    <w:rsid w:val="001F0771"/>
    <w:rPr>
      <w:rFonts w:cs="Times New Roman"/>
      <w:b/>
      <w:color w:val="003300"/>
      <w:u w:val="single"/>
      <w:vertAlign w:val="superscript"/>
    </w:rPr>
  </w:style>
  <w:style w:type="character" w:customStyle="1" w:styleId="IUSup">
    <w:name w:val="_I_U_Sup_"/>
    <w:basedOn w:val="Absatz-Standardschriftart"/>
    <w:semiHidden/>
    <w:rsid w:val="001F0771"/>
    <w:rPr>
      <w:rFonts w:cs="Times New Roman"/>
      <w:i/>
      <w:color w:val="993300"/>
      <w:u w:val="single"/>
      <w:vertAlign w:val="superscript"/>
    </w:rPr>
  </w:style>
  <w:style w:type="character" w:customStyle="1" w:styleId="BIUSup">
    <w:name w:val="_B_I_U_Sup_"/>
    <w:basedOn w:val="Absatz-Standardschriftart"/>
    <w:semiHidden/>
    <w:rsid w:val="001F0771"/>
    <w:rPr>
      <w:rFonts w:cs="Times New Roman"/>
      <w:b/>
      <w:i/>
      <w:color w:val="003300"/>
      <w:u w:val="single"/>
      <w:vertAlign w:val="superscript"/>
    </w:rPr>
  </w:style>
  <w:style w:type="character" w:customStyle="1" w:styleId="ScSup">
    <w:name w:val="_Sc_Sup_"/>
    <w:basedOn w:val="Absatz-Standardschriftart"/>
    <w:semiHidden/>
    <w:rsid w:val="001F0771"/>
    <w:rPr>
      <w:rFonts w:cs="Times New Roman"/>
      <w:smallCaps/>
      <w:color w:val="008000"/>
      <w:vertAlign w:val="superscript"/>
    </w:rPr>
  </w:style>
  <w:style w:type="character" w:customStyle="1" w:styleId="BScSup">
    <w:name w:val="_B_Sc_Sup_"/>
    <w:basedOn w:val="Absatz-Standardschriftart"/>
    <w:semiHidden/>
    <w:rsid w:val="001F0771"/>
    <w:rPr>
      <w:rFonts w:cs="Times New Roman"/>
      <w:b/>
      <w:smallCaps/>
      <w:color w:val="003300"/>
      <w:vertAlign w:val="superscript"/>
    </w:rPr>
  </w:style>
  <w:style w:type="character" w:customStyle="1" w:styleId="IScSup">
    <w:name w:val="_I_Sc_Sup_"/>
    <w:basedOn w:val="Absatz-Standardschriftart"/>
    <w:semiHidden/>
    <w:rsid w:val="001F0771"/>
    <w:rPr>
      <w:rFonts w:cs="Times New Roman"/>
      <w:i/>
      <w:smallCaps/>
      <w:color w:val="993300"/>
      <w:vertAlign w:val="superscript"/>
    </w:rPr>
  </w:style>
  <w:style w:type="character" w:customStyle="1" w:styleId="BIScSup">
    <w:name w:val="_B_I_Sc_Sup_"/>
    <w:basedOn w:val="Absatz-Standardschriftart"/>
    <w:semiHidden/>
    <w:rsid w:val="001F0771"/>
    <w:rPr>
      <w:rFonts w:cs="Times New Roman"/>
      <w:b/>
      <w:i/>
      <w:smallCaps/>
      <w:color w:val="003300"/>
      <w:vertAlign w:val="superscript"/>
    </w:rPr>
  </w:style>
  <w:style w:type="character" w:customStyle="1" w:styleId="UScSup">
    <w:name w:val="_U_Sc_Sup_"/>
    <w:basedOn w:val="Absatz-Standardschriftart"/>
    <w:semiHidden/>
    <w:rsid w:val="001F0771"/>
    <w:rPr>
      <w:rFonts w:cs="Times New Roman"/>
      <w:smallCaps/>
      <w:color w:val="008000"/>
      <w:u w:val="single"/>
      <w:vertAlign w:val="superscript"/>
    </w:rPr>
  </w:style>
  <w:style w:type="character" w:customStyle="1" w:styleId="BUScSup">
    <w:name w:val="_B_U_Sc_Sup_"/>
    <w:basedOn w:val="Absatz-Standardschriftart"/>
    <w:semiHidden/>
    <w:rsid w:val="001F0771"/>
    <w:rPr>
      <w:rFonts w:cs="Times New Roman"/>
      <w:b/>
      <w:smallCaps/>
      <w:color w:val="003300"/>
      <w:u w:val="single"/>
      <w:vertAlign w:val="superscript"/>
    </w:rPr>
  </w:style>
  <w:style w:type="character" w:customStyle="1" w:styleId="IUScSup">
    <w:name w:val="_I_U_Sc_Sup_"/>
    <w:basedOn w:val="Absatz-Standardschriftart"/>
    <w:semiHidden/>
    <w:rsid w:val="001F0771"/>
    <w:rPr>
      <w:rFonts w:cs="Times New Roman"/>
      <w:i/>
      <w:smallCaps/>
      <w:color w:val="993300"/>
      <w:u w:val="single"/>
      <w:vertAlign w:val="superscript"/>
    </w:rPr>
  </w:style>
  <w:style w:type="character" w:customStyle="1" w:styleId="BIUScSup">
    <w:name w:val="_B_I_U_Sc_Sup_"/>
    <w:basedOn w:val="Absatz-Standardschriftart"/>
    <w:semiHidden/>
    <w:rsid w:val="001F0771"/>
    <w:rPr>
      <w:rFonts w:cs="Times New Roman"/>
      <w:b/>
      <w:i/>
      <w:smallCaps/>
      <w:color w:val="003300"/>
      <w:u w:val="single"/>
      <w:vertAlign w:val="superscript"/>
    </w:rPr>
  </w:style>
  <w:style w:type="character" w:customStyle="1" w:styleId="Sub">
    <w:name w:val="_Sub_"/>
    <w:basedOn w:val="Absatz-Standardschriftart"/>
    <w:semiHidden/>
    <w:rsid w:val="001F0771"/>
    <w:rPr>
      <w:rFonts w:cs="Times New Roman"/>
      <w:color w:val="000080"/>
      <w:vertAlign w:val="subscript"/>
    </w:rPr>
  </w:style>
  <w:style w:type="character" w:customStyle="1" w:styleId="BSub">
    <w:name w:val="_B_Sub_"/>
    <w:basedOn w:val="Absatz-Standardschriftart"/>
    <w:semiHidden/>
    <w:rsid w:val="001F0771"/>
    <w:rPr>
      <w:rFonts w:cs="Times New Roman"/>
      <w:b/>
      <w:color w:val="003300"/>
      <w:vertAlign w:val="subscript"/>
    </w:rPr>
  </w:style>
  <w:style w:type="character" w:customStyle="1" w:styleId="ISub">
    <w:name w:val="_I_Sub_"/>
    <w:basedOn w:val="Absatz-Standardschriftart"/>
    <w:semiHidden/>
    <w:rsid w:val="001F0771"/>
    <w:rPr>
      <w:rFonts w:cs="Times New Roman"/>
      <w:i/>
      <w:color w:val="993300"/>
      <w:vertAlign w:val="subscript"/>
    </w:rPr>
  </w:style>
  <w:style w:type="character" w:customStyle="1" w:styleId="BISub">
    <w:name w:val="_B_I_Sub_"/>
    <w:basedOn w:val="Absatz-Standardschriftart"/>
    <w:semiHidden/>
    <w:rsid w:val="001F0771"/>
    <w:rPr>
      <w:rFonts w:cs="Times New Roman"/>
      <w:b/>
      <w:i/>
      <w:color w:val="003300"/>
      <w:vertAlign w:val="subscript"/>
    </w:rPr>
  </w:style>
  <w:style w:type="character" w:customStyle="1" w:styleId="USub">
    <w:name w:val="_U_Sub_"/>
    <w:basedOn w:val="Absatz-Standardschriftart"/>
    <w:semiHidden/>
    <w:rsid w:val="001F0771"/>
    <w:rPr>
      <w:rFonts w:cs="Times New Roman"/>
      <w:color w:val="000080"/>
      <w:u w:val="single"/>
      <w:vertAlign w:val="subscript"/>
    </w:rPr>
  </w:style>
  <w:style w:type="character" w:customStyle="1" w:styleId="BUSub">
    <w:name w:val="_B_U_Sub_"/>
    <w:basedOn w:val="Absatz-Standardschriftart"/>
    <w:semiHidden/>
    <w:rsid w:val="001F0771"/>
    <w:rPr>
      <w:rFonts w:cs="Times New Roman"/>
      <w:b/>
      <w:color w:val="003300"/>
      <w:u w:val="single"/>
      <w:vertAlign w:val="subscript"/>
    </w:rPr>
  </w:style>
  <w:style w:type="character" w:customStyle="1" w:styleId="IUSub">
    <w:name w:val="_I_U_Sub_"/>
    <w:basedOn w:val="Absatz-Standardschriftart"/>
    <w:semiHidden/>
    <w:rsid w:val="001F0771"/>
    <w:rPr>
      <w:rFonts w:cs="Times New Roman"/>
      <w:i/>
      <w:color w:val="993300"/>
      <w:u w:val="single"/>
      <w:vertAlign w:val="subscript"/>
    </w:rPr>
  </w:style>
  <w:style w:type="character" w:customStyle="1" w:styleId="BIUSub">
    <w:name w:val="_B_I_U_Sub_"/>
    <w:basedOn w:val="Absatz-Standardschriftart"/>
    <w:semiHidden/>
    <w:rsid w:val="001F0771"/>
    <w:rPr>
      <w:rFonts w:cs="Times New Roman"/>
      <w:b/>
      <w:i/>
      <w:color w:val="003300"/>
      <w:u w:val="single"/>
      <w:vertAlign w:val="subscript"/>
    </w:rPr>
  </w:style>
  <w:style w:type="character" w:customStyle="1" w:styleId="ScSub">
    <w:name w:val="_Sc_Sub_"/>
    <w:basedOn w:val="Absatz-Standardschriftart"/>
    <w:semiHidden/>
    <w:rsid w:val="001F0771"/>
    <w:rPr>
      <w:rFonts w:cs="Times New Roman"/>
      <w:smallCaps/>
      <w:color w:val="008000"/>
      <w:vertAlign w:val="subscript"/>
    </w:rPr>
  </w:style>
  <w:style w:type="character" w:customStyle="1" w:styleId="BScSub">
    <w:name w:val="_B_Sc_Sub_"/>
    <w:basedOn w:val="Absatz-Standardschriftart"/>
    <w:semiHidden/>
    <w:rsid w:val="001F0771"/>
    <w:rPr>
      <w:rFonts w:cs="Times New Roman"/>
      <w:b/>
      <w:smallCaps/>
      <w:color w:val="003300"/>
      <w:vertAlign w:val="subscript"/>
    </w:rPr>
  </w:style>
  <w:style w:type="character" w:customStyle="1" w:styleId="IScSub">
    <w:name w:val="_I_Sc_Sub_"/>
    <w:basedOn w:val="Absatz-Standardschriftart"/>
    <w:semiHidden/>
    <w:rsid w:val="001F0771"/>
    <w:rPr>
      <w:rFonts w:cs="Times New Roman"/>
      <w:i/>
      <w:smallCaps/>
      <w:color w:val="993300"/>
      <w:vertAlign w:val="subscript"/>
    </w:rPr>
  </w:style>
  <w:style w:type="character" w:customStyle="1" w:styleId="BIScSub">
    <w:name w:val="_B_I_Sc_Sub_"/>
    <w:basedOn w:val="Absatz-Standardschriftart"/>
    <w:semiHidden/>
    <w:rsid w:val="001F0771"/>
    <w:rPr>
      <w:rFonts w:cs="Times New Roman"/>
      <w:b/>
      <w:i/>
      <w:smallCaps/>
      <w:color w:val="003300"/>
      <w:vertAlign w:val="subscript"/>
    </w:rPr>
  </w:style>
  <w:style w:type="character" w:customStyle="1" w:styleId="UScSub">
    <w:name w:val="_U_Sc_Sub_"/>
    <w:basedOn w:val="Absatz-Standardschriftart"/>
    <w:semiHidden/>
    <w:rsid w:val="001F0771"/>
    <w:rPr>
      <w:rFonts w:cs="Times New Roman"/>
      <w:smallCaps/>
      <w:color w:val="008000"/>
      <w:u w:val="single"/>
      <w:vertAlign w:val="subscript"/>
    </w:rPr>
  </w:style>
  <w:style w:type="character" w:customStyle="1" w:styleId="BUScSub">
    <w:name w:val="_B_U_Sc_Sub_"/>
    <w:basedOn w:val="Absatz-Standardschriftart"/>
    <w:semiHidden/>
    <w:rsid w:val="001F0771"/>
    <w:rPr>
      <w:rFonts w:cs="Times New Roman"/>
      <w:b/>
      <w:smallCaps/>
      <w:color w:val="003300"/>
      <w:u w:val="single"/>
      <w:vertAlign w:val="subscript"/>
    </w:rPr>
  </w:style>
  <w:style w:type="character" w:customStyle="1" w:styleId="IUScSub">
    <w:name w:val="_I_U_Sc_Sub_"/>
    <w:basedOn w:val="Absatz-Standardschriftart"/>
    <w:semiHidden/>
    <w:rsid w:val="001F0771"/>
    <w:rPr>
      <w:rFonts w:cs="Times New Roman"/>
      <w:i/>
      <w:smallCaps/>
      <w:color w:val="993300"/>
      <w:u w:val="single"/>
      <w:vertAlign w:val="subscript"/>
    </w:rPr>
  </w:style>
  <w:style w:type="character" w:customStyle="1" w:styleId="BIUScSub">
    <w:name w:val="_B_I_U_Sc_Sub_"/>
    <w:basedOn w:val="Absatz-Standardschriftart"/>
    <w:semiHidden/>
    <w:rsid w:val="001F0771"/>
    <w:rPr>
      <w:rFonts w:cs="Times New Roman"/>
      <w:b/>
      <w:i/>
      <w:smallCaps/>
      <w:color w:val="003300"/>
      <w:u w:val="single"/>
      <w:vertAlign w:val="subscript"/>
    </w:rPr>
  </w:style>
  <w:style w:type="paragraph" w:customStyle="1" w:styleId="Callout">
    <w:name w:val="Callout"/>
    <w:basedOn w:val="Standard"/>
    <w:rsid w:val="005E2C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60"/>
      <w:contextualSpacing/>
    </w:pPr>
  </w:style>
  <w:style w:type="character" w:customStyle="1" w:styleId="Bildname">
    <w:name w:val="Bildname"/>
    <w:basedOn w:val="Absatz-Standardschriftart"/>
    <w:rsid w:val="00F74822"/>
    <w:rPr>
      <w:rFonts w:ascii="Courier New" w:hAnsi="Courier New" w:cs="Times New Roman"/>
      <w:color w:val="000080"/>
      <w:sz w:val="24"/>
      <w:bdr w:val="single" w:sz="18" w:space="0" w:color="808080" w:shadow="1"/>
      <w:shd w:val="clear" w:color="auto" w:fill="FFFF99"/>
    </w:rPr>
  </w:style>
  <w:style w:type="numbering" w:styleId="ArtikelAbschnitt">
    <w:name w:val="Outline List 3"/>
    <w:basedOn w:val="KeineListe"/>
    <w:rsid w:val="00137B36"/>
    <w:pPr>
      <w:numPr>
        <w:numId w:val="4"/>
      </w:numPr>
    </w:pPr>
  </w:style>
  <w:style w:type="numbering" w:styleId="111111">
    <w:name w:val="Outline List 2"/>
    <w:basedOn w:val="KeineListe"/>
    <w:rsid w:val="00137B36"/>
    <w:pPr>
      <w:numPr>
        <w:numId w:val="1"/>
      </w:numPr>
    </w:pPr>
  </w:style>
  <w:style w:type="numbering" w:styleId="1ai">
    <w:name w:val="Outline List 1"/>
    <w:basedOn w:val="KeineListe"/>
    <w:rsid w:val="00137B36"/>
    <w:pPr>
      <w:numPr>
        <w:numId w:val="2"/>
      </w:numPr>
    </w:pPr>
  </w:style>
  <w:style w:type="paragraph" w:customStyle="1" w:styleId="Zwischenberschrift">
    <w:name w:val="Zwischenüberschrift"/>
    <w:basedOn w:val="Standard"/>
    <w:next w:val="Standard"/>
    <w:rsid w:val="005D3F13"/>
    <w:pPr>
      <w:spacing w:before="240" w:after="60"/>
    </w:pPr>
    <w:rPr>
      <w:rFonts w:ascii="Arial" w:hAnsi="Arial"/>
      <w:b/>
    </w:rPr>
  </w:style>
  <w:style w:type="paragraph" w:customStyle="1" w:styleId="Aufzhlung">
    <w:name w:val="Aufzählung"/>
    <w:basedOn w:val="Standard"/>
    <w:link w:val="AufzhlungZchn"/>
    <w:qFormat/>
    <w:rsid w:val="00605E1D"/>
    <w:pPr>
      <w:numPr>
        <w:numId w:val="12"/>
      </w:numPr>
      <w:spacing w:line="360" w:lineRule="auto"/>
      <w:jc w:val="both"/>
    </w:pPr>
    <w:rPr>
      <w:rFonts w:ascii="Verdana" w:eastAsiaTheme="minorHAnsi" w:hAnsi="Verdana" w:cstheme="minorBidi"/>
      <w:szCs w:val="22"/>
      <w:lang w:eastAsia="en-US"/>
    </w:rPr>
  </w:style>
  <w:style w:type="character" w:customStyle="1" w:styleId="AufzhlungZchn">
    <w:name w:val="Aufzählung Zchn"/>
    <w:basedOn w:val="Absatz-Standardschriftart"/>
    <w:link w:val="Aufzhlung"/>
    <w:rsid w:val="00605E1D"/>
    <w:rPr>
      <w:rFonts w:ascii="Verdana" w:eastAsiaTheme="minorHAnsi" w:hAnsi="Verdana" w:cstheme="minorBidi"/>
      <w:sz w:val="22"/>
      <w:szCs w:val="22"/>
      <w:lang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71D33"/>
    <w:pPr>
      <w:spacing w:after="0"/>
      <w:ind w:left="720"/>
      <w:contextualSpacing/>
    </w:pPr>
    <w:rPr>
      <w:sz w:val="24"/>
    </w:rPr>
  </w:style>
  <w:style w:type="paragraph" w:styleId="KeinLeerraum">
    <w:name w:val="No Spacing"/>
    <w:uiPriority w:val="99"/>
    <w:qFormat/>
    <w:rsid w:val="005547E1"/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547E1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KeinLeerraum1">
    <w:name w:val="Kein Leerraum1"/>
    <w:rsid w:val="005547E1"/>
    <w:rPr>
      <w:rFonts w:ascii="Calibri" w:hAnsi="Calibri" w:cs="Calibri"/>
      <w:sz w:val="22"/>
      <w:szCs w:val="22"/>
      <w:lang w:eastAsia="en-US"/>
    </w:rPr>
  </w:style>
  <w:style w:type="character" w:customStyle="1" w:styleId="hps">
    <w:name w:val="hps"/>
    <w:basedOn w:val="Absatz-Standardschriftart"/>
    <w:rsid w:val="005547E1"/>
  </w:style>
  <w:style w:type="character" w:customStyle="1" w:styleId="apple-converted-space">
    <w:name w:val="apple-converted-space"/>
    <w:basedOn w:val="Absatz-Standardschriftart"/>
    <w:rsid w:val="005547E1"/>
  </w:style>
  <w:style w:type="paragraph" w:customStyle="1" w:styleId="Wiley">
    <w:name w:val="Wiley"/>
    <w:aliases w:val="aber lesbar"/>
    <w:basedOn w:val="Standard"/>
    <w:link w:val="WileyaberlesbarChar"/>
    <w:rsid w:val="005547E1"/>
    <w:pPr>
      <w:spacing w:before="240" w:after="0" w:line="480" w:lineRule="auto"/>
      <w:jc w:val="both"/>
    </w:pPr>
    <w:rPr>
      <w:rFonts w:ascii="Arial" w:hAnsi="Arial"/>
      <w:sz w:val="24"/>
    </w:rPr>
  </w:style>
  <w:style w:type="character" w:customStyle="1" w:styleId="WileyaberlesbarChar">
    <w:name w:val="Wiley;aber lesbar Char"/>
    <w:basedOn w:val="Absatz-Standardschriftart"/>
    <w:link w:val="Wiley"/>
    <w:rsid w:val="005547E1"/>
    <w:rPr>
      <w:rFonts w:ascii="Arial" w:hAnsi="Arial"/>
      <w:sz w:val="24"/>
      <w:szCs w:val="24"/>
    </w:rPr>
  </w:style>
  <w:style w:type="character" w:customStyle="1" w:styleId="searchword">
    <w:name w:val="searchword"/>
    <w:basedOn w:val="Absatz-Standardschriftart"/>
    <w:uiPriority w:val="99"/>
    <w:rsid w:val="005547E1"/>
  </w:style>
  <w:style w:type="character" w:customStyle="1" w:styleId="ptbrand">
    <w:name w:val="ptbrand"/>
    <w:basedOn w:val="Absatz-Standardschriftart"/>
    <w:rsid w:val="005547E1"/>
  </w:style>
  <w:style w:type="paragraph" w:customStyle="1" w:styleId="StudieKopfzeileLI">
    <w:name w:val="Studie_Kopfzeile_LI"/>
    <w:basedOn w:val="Standard"/>
    <w:link w:val="StudieKopfzeileLIZchn"/>
    <w:qFormat/>
    <w:rsid w:val="00CE375E"/>
    <w:pPr>
      <w:spacing w:line="228" w:lineRule="exact"/>
      <w:ind w:left="454"/>
      <w:contextualSpacing/>
    </w:pPr>
    <w:rPr>
      <w:rFonts w:ascii="Helvetica" w:eastAsiaTheme="minorHAnsi" w:hAnsi="Helvetica" w:cstheme="minorBidi"/>
      <w:b/>
      <w:caps/>
      <w:color w:val="354580"/>
      <w:sz w:val="19"/>
      <w:szCs w:val="19"/>
      <w:lang w:eastAsia="en-US"/>
    </w:rPr>
  </w:style>
  <w:style w:type="paragraph" w:customStyle="1" w:styleId="StudieKopfzeileRE">
    <w:name w:val="Studie_Kopfzeile_RE"/>
    <w:basedOn w:val="Standard"/>
    <w:link w:val="StudieKopfzeileREZchn"/>
    <w:qFormat/>
    <w:rsid w:val="00CE375E"/>
    <w:pPr>
      <w:tabs>
        <w:tab w:val="center" w:pos="4962"/>
        <w:tab w:val="right" w:pos="9639"/>
      </w:tabs>
      <w:spacing w:line="240" w:lineRule="atLeast"/>
    </w:pPr>
    <w:rPr>
      <w:rFonts w:ascii="Helvetica" w:eastAsiaTheme="minorHAnsi" w:hAnsi="Helvetica" w:cstheme="minorBidi"/>
      <w:b/>
      <w:color w:val="595959" w:themeColor="text1" w:themeTint="A6"/>
      <w:sz w:val="16"/>
      <w:szCs w:val="22"/>
      <w:lang w:eastAsia="en-US"/>
    </w:rPr>
  </w:style>
  <w:style w:type="character" w:customStyle="1" w:styleId="StudieKopfzeileLIZchn">
    <w:name w:val="Studie_Kopfzeile_LI Zchn"/>
    <w:basedOn w:val="KopfzeileZchn"/>
    <w:link w:val="StudieKopfzeileLI"/>
    <w:rsid w:val="00CE375E"/>
    <w:rPr>
      <w:rFonts w:ascii="Helvetica" w:eastAsiaTheme="minorHAnsi" w:hAnsi="Helvetica" w:cstheme="minorBidi"/>
      <w:b/>
      <w:caps/>
      <w:color w:val="354580"/>
      <w:sz w:val="19"/>
      <w:szCs w:val="19"/>
      <w:lang w:eastAsia="en-US"/>
    </w:rPr>
  </w:style>
  <w:style w:type="paragraph" w:customStyle="1" w:styleId="Studieberschrift1">
    <w:name w:val="Studie_Überschrift1"/>
    <w:basedOn w:val="Standard"/>
    <w:next w:val="Standard"/>
    <w:link w:val="Studieberschrift1Zchn"/>
    <w:qFormat/>
    <w:rsid w:val="00CE375E"/>
    <w:pPr>
      <w:keepNext/>
      <w:spacing w:line="240" w:lineRule="atLeast"/>
    </w:pPr>
    <w:rPr>
      <w:rFonts w:ascii="Helvetica" w:eastAsiaTheme="minorHAnsi" w:hAnsi="Helvetica" w:cstheme="minorBidi"/>
      <w:b/>
      <w:color w:val="E6BB5B"/>
      <w:sz w:val="18"/>
      <w:szCs w:val="22"/>
      <w:lang w:eastAsia="en-US"/>
    </w:rPr>
  </w:style>
  <w:style w:type="character" w:customStyle="1" w:styleId="StudieKopfzeileREZchn">
    <w:name w:val="Studie_Kopfzeile_RE Zchn"/>
    <w:basedOn w:val="StudieKopfzeileLIZchn"/>
    <w:link w:val="StudieKopfzeileRE"/>
    <w:rsid w:val="00CE375E"/>
    <w:rPr>
      <w:rFonts w:ascii="Helvetica" w:eastAsiaTheme="minorHAnsi" w:hAnsi="Helvetica" w:cstheme="minorBidi"/>
      <w:b/>
      <w:caps w:val="0"/>
      <w:color w:val="595959" w:themeColor="text1" w:themeTint="A6"/>
      <w:sz w:val="16"/>
      <w:szCs w:val="22"/>
      <w:lang w:eastAsia="en-US"/>
    </w:rPr>
  </w:style>
  <w:style w:type="character" w:customStyle="1" w:styleId="Studieberschrift1Zchn">
    <w:name w:val="Studie_Überschrift1 Zchn"/>
    <w:basedOn w:val="Absatz-Standardschriftart"/>
    <w:link w:val="Studieberschrift1"/>
    <w:rsid w:val="00CE375E"/>
    <w:rPr>
      <w:rFonts w:ascii="Helvetica" w:eastAsiaTheme="minorHAnsi" w:hAnsi="Helvetica" w:cstheme="minorBidi"/>
      <w:b/>
      <w:color w:val="E6BB5B"/>
      <w:sz w:val="18"/>
      <w:szCs w:val="22"/>
      <w:lang w:eastAsia="en-US"/>
    </w:rPr>
  </w:style>
  <w:style w:type="paragraph" w:customStyle="1" w:styleId="StudieAufzhlung1">
    <w:name w:val="Studie_Aufzählung1"/>
    <w:basedOn w:val="Standard"/>
    <w:link w:val="StudieAufzhlung1Zchn1"/>
    <w:qFormat/>
    <w:rsid w:val="00CE375E"/>
    <w:pPr>
      <w:numPr>
        <w:numId w:val="13"/>
      </w:numPr>
      <w:spacing w:line="240" w:lineRule="atLeast"/>
      <w:ind w:left="284" w:hanging="284"/>
    </w:pPr>
    <w:rPr>
      <w:rFonts w:ascii="Helvetica" w:eastAsiaTheme="minorHAnsi" w:hAnsi="Helvetica" w:cstheme="minorBidi"/>
      <w:sz w:val="18"/>
      <w:szCs w:val="22"/>
      <w:lang w:eastAsia="en-US"/>
    </w:rPr>
  </w:style>
  <w:style w:type="paragraph" w:customStyle="1" w:styleId="StudieNummerierung1">
    <w:name w:val="Studie_Nummerierung1"/>
    <w:basedOn w:val="Standard"/>
    <w:link w:val="StudieNummerierung1Zchn"/>
    <w:qFormat/>
    <w:rsid w:val="00CE375E"/>
    <w:pPr>
      <w:numPr>
        <w:numId w:val="14"/>
      </w:numPr>
      <w:spacing w:line="240" w:lineRule="atLeast"/>
    </w:pPr>
    <w:rPr>
      <w:rFonts w:ascii="Helvetica" w:eastAsiaTheme="minorHAnsi" w:hAnsi="Helvetica" w:cstheme="minorBidi"/>
      <w:sz w:val="18"/>
      <w:szCs w:val="22"/>
      <w:lang w:eastAsia="en-US"/>
    </w:rPr>
  </w:style>
  <w:style w:type="character" w:customStyle="1" w:styleId="StudieNummerierung1Zchn">
    <w:name w:val="Studie_Nummerierung1 Zchn"/>
    <w:basedOn w:val="Absatz-Standardschriftart"/>
    <w:link w:val="StudieNummerierung1"/>
    <w:rsid w:val="00CE375E"/>
    <w:rPr>
      <w:rFonts w:ascii="Helvetica" w:eastAsiaTheme="minorHAnsi" w:hAnsi="Helvetica" w:cstheme="minorBidi"/>
      <w:sz w:val="18"/>
      <w:szCs w:val="22"/>
      <w:lang w:eastAsia="en-US"/>
    </w:rPr>
  </w:style>
  <w:style w:type="paragraph" w:customStyle="1" w:styleId="StudieEndnote">
    <w:name w:val="Studie_Endnote"/>
    <w:basedOn w:val="Standard"/>
    <w:link w:val="StudieEndnoteZchn"/>
    <w:qFormat/>
    <w:rsid w:val="00CE375E"/>
    <w:pPr>
      <w:spacing w:line="240" w:lineRule="atLeast"/>
    </w:pPr>
    <w:rPr>
      <w:rFonts w:ascii="Helvetica" w:eastAsiaTheme="minorHAnsi" w:hAnsi="Helvetica" w:cstheme="minorBidi"/>
      <w:i/>
      <w:color w:val="595959" w:themeColor="text1" w:themeTint="A6"/>
      <w:sz w:val="16"/>
      <w:szCs w:val="16"/>
      <w:lang w:eastAsia="en-US"/>
    </w:rPr>
  </w:style>
  <w:style w:type="character" w:customStyle="1" w:styleId="StudieEndnoteZchn">
    <w:name w:val="Studie_Endnote Zchn"/>
    <w:basedOn w:val="Absatz-Standardschriftart"/>
    <w:link w:val="StudieEndnote"/>
    <w:rsid w:val="00CE375E"/>
    <w:rPr>
      <w:rFonts w:ascii="Helvetica" w:eastAsiaTheme="minorHAnsi" w:hAnsi="Helvetica" w:cstheme="minorBidi"/>
      <w:i/>
      <w:color w:val="595959" w:themeColor="text1" w:themeTint="A6"/>
      <w:sz w:val="16"/>
      <w:szCs w:val="16"/>
      <w:lang w:eastAsia="en-US"/>
    </w:rPr>
  </w:style>
  <w:style w:type="paragraph" w:customStyle="1" w:styleId="StudieAbbildung">
    <w:name w:val="Studie_Abbildung"/>
    <w:basedOn w:val="Standard"/>
    <w:link w:val="StudieAbbildungZchn"/>
    <w:qFormat/>
    <w:rsid w:val="00CE375E"/>
    <w:pPr>
      <w:spacing w:line="240" w:lineRule="atLeast"/>
    </w:pPr>
    <w:rPr>
      <w:rFonts w:ascii="Helvetica" w:eastAsiaTheme="minorHAnsi" w:hAnsi="Helvetica" w:cstheme="minorBidi"/>
      <w:i/>
      <w:color w:val="595959" w:themeColor="text1" w:themeTint="A6"/>
      <w:sz w:val="16"/>
      <w:szCs w:val="16"/>
      <w:lang w:eastAsia="en-US"/>
    </w:rPr>
  </w:style>
  <w:style w:type="character" w:customStyle="1" w:styleId="StudieAbbildungZchn">
    <w:name w:val="Studie_Abbildung Zchn"/>
    <w:basedOn w:val="Absatz-Standardschriftart"/>
    <w:link w:val="StudieAbbildung"/>
    <w:rsid w:val="00CE375E"/>
    <w:rPr>
      <w:rFonts w:ascii="Helvetica" w:eastAsiaTheme="minorHAnsi" w:hAnsi="Helvetica" w:cstheme="minorBidi"/>
      <w:i/>
      <w:color w:val="595959" w:themeColor="text1" w:themeTint="A6"/>
      <w:sz w:val="16"/>
      <w:szCs w:val="16"/>
      <w:lang w:eastAsia="en-US"/>
    </w:rPr>
  </w:style>
  <w:style w:type="paragraph" w:customStyle="1" w:styleId="Abbildungsunterschrift">
    <w:name w:val="Abbildungsunterschrift"/>
    <w:basedOn w:val="Standard"/>
    <w:next w:val="Standard"/>
    <w:rsid w:val="00CE375E"/>
    <w:pPr>
      <w:keepLines/>
      <w:numPr>
        <w:numId w:val="15"/>
      </w:numPr>
      <w:spacing w:before="120" w:after="200" w:line="288" w:lineRule="auto"/>
      <w:ind w:left="1418" w:hanging="1418"/>
    </w:pPr>
    <w:rPr>
      <w:rFonts w:eastAsia="Calibri"/>
      <w:i/>
      <w:sz w:val="24"/>
      <w:szCs w:val="22"/>
      <w:lang w:eastAsia="en-US"/>
    </w:rPr>
  </w:style>
  <w:style w:type="paragraph" w:customStyle="1" w:styleId="StudieFragentext">
    <w:name w:val="Studie_Fragentext"/>
    <w:basedOn w:val="Standard"/>
    <w:link w:val="StudieFragentextZchn"/>
    <w:qFormat/>
    <w:rsid w:val="00CE375E"/>
    <w:pPr>
      <w:spacing w:line="240" w:lineRule="atLeast"/>
    </w:pPr>
    <w:rPr>
      <w:rFonts w:ascii="Helvetica" w:eastAsiaTheme="minorHAnsi" w:hAnsi="Helvetica" w:cstheme="minorBidi"/>
      <w:i/>
      <w:color w:val="354580"/>
      <w:sz w:val="18"/>
      <w:szCs w:val="22"/>
      <w:lang w:eastAsia="en-US"/>
    </w:rPr>
  </w:style>
  <w:style w:type="character" w:customStyle="1" w:styleId="StudieFragentextZchn">
    <w:name w:val="Studie_Fragentext Zchn"/>
    <w:basedOn w:val="Absatz-Standardschriftart"/>
    <w:link w:val="StudieFragentext"/>
    <w:rsid w:val="00CE375E"/>
    <w:rPr>
      <w:rFonts w:ascii="Helvetica" w:eastAsiaTheme="minorHAnsi" w:hAnsi="Helvetica" w:cstheme="minorBidi"/>
      <w:i/>
      <w:color w:val="354580"/>
      <w:sz w:val="18"/>
      <w:szCs w:val="22"/>
      <w:lang w:eastAsia="en-US"/>
    </w:rPr>
  </w:style>
  <w:style w:type="character" w:customStyle="1" w:styleId="StudieAufzhlung1Zchn1">
    <w:name w:val="Studie_Aufzählung1 Zchn1"/>
    <w:basedOn w:val="Absatz-Standardschriftart"/>
    <w:link w:val="StudieAufzhlung1"/>
    <w:rsid w:val="00CE375E"/>
    <w:rPr>
      <w:rFonts w:ascii="Helvetica" w:eastAsiaTheme="minorHAnsi" w:hAnsi="Helvetica" w:cstheme="minorBidi"/>
      <w:sz w:val="18"/>
      <w:szCs w:val="22"/>
      <w:lang w:eastAsia="en-US"/>
    </w:rPr>
  </w:style>
  <w:style w:type="paragraph" w:customStyle="1" w:styleId="Rahmen">
    <w:name w:val="Rahmen"/>
    <w:basedOn w:val="Standard"/>
    <w:rsid w:val="000A4087"/>
    <w:pPr>
      <w:keepNext/>
      <w:keepLines/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450" w:after="0" w:line="290" w:lineRule="atLeast"/>
      <w:ind w:left="57" w:right="57"/>
      <w:jc w:val="center"/>
    </w:pPr>
    <w:rPr>
      <w:sz w:val="20"/>
      <w:szCs w:val="20"/>
      <w:lang w:eastAsia="zh-CN"/>
    </w:rPr>
  </w:style>
  <w:style w:type="paragraph" w:customStyle="1" w:styleId="Legende">
    <w:name w:val="Legende"/>
    <w:basedOn w:val="Standard"/>
    <w:next w:val="Standard"/>
    <w:rsid w:val="000A4087"/>
    <w:pPr>
      <w:tabs>
        <w:tab w:val="left" w:pos="1418"/>
      </w:tabs>
      <w:spacing w:before="70" w:after="232" w:line="232" w:lineRule="exact"/>
      <w:ind w:left="1134" w:hanging="1134"/>
      <w:jc w:val="both"/>
    </w:pPr>
    <w:rPr>
      <w:sz w:val="20"/>
      <w:szCs w:val="20"/>
      <w:lang w:eastAsia="zh-CN"/>
    </w:rPr>
  </w:style>
  <w:style w:type="paragraph" w:customStyle="1" w:styleId="02Flietext">
    <w:name w:val="02 Fließtext"/>
    <w:basedOn w:val="Standard"/>
    <w:qFormat/>
    <w:rsid w:val="00F8521F"/>
    <w:pPr>
      <w:spacing w:line="360" w:lineRule="auto"/>
      <w:jc w:val="both"/>
    </w:pPr>
    <w:rPr>
      <w:rFonts w:eastAsia="Calibri"/>
      <w:color w:val="000000"/>
      <w:sz w:val="24"/>
      <w:szCs w:val="22"/>
      <w:lang w:val="en-US" w:eastAsia="en-US"/>
    </w:rPr>
  </w:style>
  <w:style w:type="paragraph" w:customStyle="1" w:styleId="Abb">
    <w:name w:val="Abb"/>
    <w:basedOn w:val="Standard"/>
    <w:next w:val="Standard"/>
    <w:rsid w:val="00F8521F"/>
    <w:pPr>
      <w:keepNext/>
      <w:keepLines/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450" w:after="0" w:line="290" w:lineRule="atLeast"/>
      <w:ind w:left="57" w:right="57"/>
      <w:jc w:val="center"/>
    </w:pPr>
    <w:rPr>
      <w:sz w:val="20"/>
      <w:szCs w:val="20"/>
    </w:rPr>
  </w:style>
  <w:style w:type="paragraph" w:customStyle="1" w:styleId="StandardII2">
    <w:name w:val="Standard II2"/>
    <w:basedOn w:val="Standard"/>
    <w:rsid w:val="003178F6"/>
    <w:pPr>
      <w:tabs>
        <w:tab w:val="left" w:pos="720"/>
      </w:tabs>
      <w:spacing w:after="0" w:line="288" w:lineRule="auto"/>
      <w:jc w:val="center"/>
    </w:pPr>
    <w:rPr>
      <w:sz w:val="24"/>
    </w:rPr>
  </w:style>
  <w:style w:type="paragraph" w:customStyle="1" w:styleId="Punktliste2">
    <w:name w:val="Punktliste 2"/>
    <w:basedOn w:val="Standard"/>
    <w:rsid w:val="00545944"/>
    <w:pPr>
      <w:numPr>
        <w:numId w:val="20"/>
      </w:numPr>
      <w:spacing w:after="140" w:line="280" w:lineRule="exact"/>
    </w:pPr>
    <w:rPr>
      <w:sz w:val="20"/>
      <w:szCs w:val="20"/>
    </w:rPr>
  </w:style>
  <w:style w:type="paragraph" w:customStyle="1" w:styleId="Grafik">
    <w:name w:val="Grafik"/>
    <w:basedOn w:val="Standard"/>
    <w:next w:val="Beschriftung"/>
    <w:rsid w:val="00545944"/>
    <w:pPr>
      <w:keepNext/>
      <w:keepLines/>
      <w:spacing w:after="0"/>
      <w:jc w:val="center"/>
    </w:pPr>
    <w:rPr>
      <w:sz w:val="20"/>
      <w:szCs w:val="2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F90AE6"/>
    <w:rPr>
      <w:sz w:val="24"/>
      <w:szCs w:val="24"/>
    </w:rPr>
  </w:style>
  <w:style w:type="paragraph" w:customStyle="1" w:styleId="Zitat2">
    <w:name w:val="Zitat2"/>
    <w:next w:val="Standard"/>
    <w:locked/>
    <w:rsid w:val="00C6176E"/>
    <w:pPr>
      <w:spacing w:before="240" w:after="240"/>
      <w:ind w:left="540"/>
      <w:contextualSpacing/>
    </w:pPr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5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48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29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10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5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2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753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62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038">
          <w:marLeft w:val="1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97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97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06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899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31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26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55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34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369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505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46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638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1738">
          <w:marLeft w:val="7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99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217">
          <w:marLeft w:val="7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45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77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89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4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160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3690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138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536">
          <w:marLeft w:val="28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33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176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66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24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620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21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33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73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928">
          <w:marLeft w:val="7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7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97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5206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216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222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9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25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189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53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146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4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5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90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2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6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7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48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311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47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31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5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11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7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7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129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3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07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280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764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966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882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255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29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6919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1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6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67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87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5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86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22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0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0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2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83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\Documents\BMF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83D65-EF6B-4E09-90C9-A71911DD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BMF.dotm</Template>
  <TotalTime>0</TotalTime>
  <Pages>2</Pages>
  <Words>191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Dummies Dokumentvorlage</vt:lpstr>
    </vt:vector>
  </TitlesOfParts>
  <Company>MW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Dummies Dokumentvorlage</dc:title>
  <dc:creator>C21 Consulting GmbH</dc:creator>
  <cp:lastModifiedBy>Torsten Munkelt</cp:lastModifiedBy>
  <cp:revision>3</cp:revision>
  <cp:lastPrinted>2013-01-16T08:42:00Z</cp:lastPrinted>
  <dcterms:created xsi:type="dcterms:W3CDTF">2018-09-03T09:22:00Z</dcterms:created>
  <dcterms:modified xsi:type="dcterms:W3CDTF">2018-09-03T09:23:00Z</dcterms:modified>
</cp:coreProperties>
</file>